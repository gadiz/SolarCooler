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206B" w:rsidRDefault="000F52E2" w:rsidP="0046206B">
      <w:pPr>
        <w:tabs>
          <w:tab w:val="left" w:pos="-1800"/>
          <w:tab w:val="left" w:pos="8910"/>
        </w:tabs>
        <w:ind w:left="-6480" w:right="-1530"/>
      </w:pPr>
      <w:r>
        <w:rPr>
          <w:noProof/>
          <w:lang w:bidi="he-IL"/>
        </w:rPr>
        <w:drawing>
          <wp:anchor distT="0" distB="0" distL="114300" distR="114300" simplePos="0" relativeHeight="251671552" behindDoc="1" locked="0" layoutInCell="1" allowOverlap="1" wp14:anchorId="6B369D86" wp14:editId="29460814">
            <wp:simplePos x="0" y="0"/>
            <wp:positionH relativeFrom="column">
              <wp:posOffset>-178435</wp:posOffset>
            </wp:positionH>
            <wp:positionV relativeFrom="paragraph">
              <wp:posOffset>525145</wp:posOffset>
            </wp:positionV>
            <wp:extent cx="5836285" cy="3855720"/>
            <wp:effectExtent l="0" t="0" r="0" b="0"/>
            <wp:wrapThrough wrapText="bothSides">
              <wp:wrapPolygon edited="0">
                <wp:start x="0" y="0"/>
                <wp:lineTo x="0" y="21451"/>
                <wp:lineTo x="21504" y="21451"/>
                <wp:lineTo x="21504" y="0"/>
                <wp:lineTo x="0" y="0"/>
              </wp:wrapPolygon>
            </wp:wrapThrough>
            <wp:docPr id="68" name="Picture 68" descr="iStock_000016668192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Stock_000016668192Larg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836285" cy="3855720"/>
                    </a:xfrm>
                    <a:prstGeom prst="rect">
                      <a:avLst/>
                    </a:prstGeom>
                    <a:noFill/>
                  </pic:spPr>
                </pic:pic>
              </a:graphicData>
            </a:graphic>
            <wp14:sizeRelH relativeFrom="page">
              <wp14:pctWidth>0</wp14:pctWidth>
            </wp14:sizeRelH>
            <wp14:sizeRelV relativeFrom="page">
              <wp14:pctHeight>0</wp14:pctHeight>
            </wp14:sizeRelV>
          </wp:anchor>
        </w:drawing>
      </w:r>
      <w:r>
        <w:rPr>
          <w:noProof/>
          <w:szCs w:val="20"/>
          <w:lang w:bidi="he-IL"/>
        </w:rPr>
        <mc:AlternateContent>
          <mc:Choice Requires="wps">
            <w:drawing>
              <wp:anchor distT="0" distB="0" distL="114300" distR="114300" simplePos="0" relativeHeight="251668480" behindDoc="1" locked="0" layoutInCell="1" allowOverlap="1" wp14:anchorId="7EB0BE67" wp14:editId="5D857F22">
                <wp:simplePos x="0" y="0"/>
                <wp:positionH relativeFrom="column">
                  <wp:posOffset>-240665</wp:posOffset>
                </wp:positionH>
                <wp:positionV relativeFrom="paragraph">
                  <wp:posOffset>461645</wp:posOffset>
                </wp:positionV>
                <wp:extent cx="5952490" cy="3968750"/>
                <wp:effectExtent l="45085" t="42545" r="41275" b="46355"/>
                <wp:wrapNone/>
                <wp:docPr id="2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3968750"/>
                        </a:xfrm>
                        <a:prstGeom prst="rect">
                          <a:avLst/>
                        </a:prstGeom>
                        <a:solidFill>
                          <a:srgbClr val="969696"/>
                        </a:solidFill>
                        <a:ln w="76200">
                          <a:solidFill>
                            <a:srgbClr val="BBCC30"/>
                          </a:solidFill>
                          <a:miter lim="800000"/>
                          <a:headEnd/>
                          <a:tailEnd/>
                        </a:ln>
                      </wps:spPr>
                      <wps:txbx>
                        <w:txbxContent>
                          <w:p w:rsidR="0046206B" w:rsidRPr="005D2B4E" w:rsidRDefault="0046206B" w:rsidP="0046206B">
                            <w:pPr>
                              <w:jc w:val="center"/>
                              <w:rPr>
                                <w:rFonts w:ascii="Helvetica" w:hAnsi="Helvetica"/>
                                <w:sz w:val="22"/>
                              </w:rPr>
                            </w:pPr>
                          </w:p>
                          <w:p w:rsidR="0046206B" w:rsidRPr="005D2B4E" w:rsidRDefault="0046206B" w:rsidP="0046206B">
                            <w:pPr>
                              <w:rPr>
                                <w:rFonts w:ascii="Helvetica" w:hAnsi="Helvetica"/>
                                <w:sz w:val="22"/>
                              </w:rPr>
                            </w:pPr>
                          </w:p>
                          <w:p w:rsidR="0046206B" w:rsidRPr="005D2B4E" w:rsidRDefault="0046206B" w:rsidP="0046206B">
                            <w:pPr>
                              <w:jc w:val="center"/>
                              <w:rPr>
                                <w:rFonts w:ascii="Helvetica" w:hAnsi="Helvetica"/>
                                <w:sz w:val="22"/>
                              </w:rPr>
                            </w:pPr>
                          </w:p>
                          <w:p w:rsidR="0046206B" w:rsidRPr="005D2B4E" w:rsidRDefault="0046206B" w:rsidP="0046206B">
                            <w:pPr>
                              <w:jc w:val="center"/>
                              <w:rPr>
                                <w:rFonts w:ascii="Helvetica" w:hAnsi="Helvetica"/>
                                <w:sz w:val="22"/>
                              </w:rPr>
                            </w:pPr>
                          </w:p>
                          <w:p w:rsidR="0046206B" w:rsidRPr="005D2B4E" w:rsidRDefault="0046206B" w:rsidP="0046206B">
                            <w:pPr>
                              <w:jc w:val="center"/>
                              <w:rPr>
                                <w:rFonts w:ascii="Helvetica" w:hAnsi="Helvetica"/>
                                <w:sz w:val="22"/>
                              </w:rPr>
                            </w:pPr>
                          </w:p>
                          <w:p w:rsidR="0046206B" w:rsidRPr="005D2B4E" w:rsidRDefault="0046206B" w:rsidP="0046206B">
                            <w:pPr>
                              <w:jc w:val="center"/>
                              <w:rPr>
                                <w:rFonts w:ascii="Helvetica" w:hAnsi="Helvetica"/>
                                <w:sz w:val="22"/>
                              </w:rPr>
                            </w:pPr>
                          </w:p>
                          <w:p w:rsidR="0046206B" w:rsidRPr="005D2B4E" w:rsidRDefault="0046206B" w:rsidP="0046206B">
                            <w:pPr>
                              <w:jc w:val="center"/>
                              <w:rPr>
                                <w:rFonts w:ascii="Helvetica" w:hAnsi="Helvetica"/>
                                <w:sz w:val="22"/>
                              </w:rPr>
                            </w:pPr>
                          </w:p>
                          <w:p w:rsidR="0046206B" w:rsidRPr="00376B83" w:rsidRDefault="0046206B" w:rsidP="0046206B">
                            <w:pPr>
                              <w:jc w:val="center"/>
                              <w:rPr>
                                <w:rFonts w:ascii="Helvetica" w:hAnsi="Helvetica"/>
                                <w:sz w:val="22"/>
                              </w:rPr>
                            </w:pPr>
                          </w:p>
                          <w:p w:rsidR="0046206B" w:rsidRPr="00376B83" w:rsidRDefault="0046206B" w:rsidP="0046206B">
                            <w:pPr>
                              <w:pStyle w:val="PhotoBox"/>
                              <w:rPr>
                                <w:color w:val="auto"/>
                              </w:rPr>
                            </w:pPr>
                          </w:p>
                          <w:p w:rsidR="0046206B" w:rsidRPr="00376B83" w:rsidRDefault="0046206B" w:rsidP="0046206B">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18.95pt;margin-top:36.35pt;width:468.7pt;height:31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" fillcolor="#969696" strokecolor="#bbcc30" strokeweight="6pt">
                <v:textbox inset="0,0,0,0">
                  <w:txbxContent>
                    <w:p w:rsidR="0046206B" w:rsidRPr="005D2B4E" w:rsidRDefault="0046206B" w:rsidP="0046206B">
                      <w:pPr>
                        <w:jc w:val="center"/>
                        <w:rPr>
                          <w:rFonts w:ascii="Helvetica" w:hAnsi="Helvetica"/>
                          <w:sz w:val="22"/>
                        </w:rPr>
                      </w:pPr>
                    </w:p>
                    <w:p w:rsidR="0046206B" w:rsidRPr="005D2B4E" w:rsidRDefault="0046206B" w:rsidP="0046206B">
                      <w:pPr>
                        <w:rPr>
                          <w:rFonts w:ascii="Helvetica" w:hAnsi="Helvetica"/>
                          <w:sz w:val="22"/>
                        </w:rPr>
                      </w:pPr>
                    </w:p>
                    <w:p w:rsidR="0046206B" w:rsidRPr="005D2B4E" w:rsidRDefault="0046206B" w:rsidP="0046206B">
                      <w:pPr>
                        <w:jc w:val="center"/>
                        <w:rPr>
                          <w:rFonts w:ascii="Helvetica" w:hAnsi="Helvetica"/>
                          <w:sz w:val="22"/>
                        </w:rPr>
                      </w:pPr>
                    </w:p>
                    <w:p w:rsidR="0046206B" w:rsidRPr="005D2B4E" w:rsidRDefault="0046206B" w:rsidP="0046206B">
                      <w:pPr>
                        <w:jc w:val="center"/>
                        <w:rPr>
                          <w:rFonts w:ascii="Helvetica" w:hAnsi="Helvetica"/>
                          <w:sz w:val="22"/>
                        </w:rPr>
                      </w:pPr>
                    </w:p>
                    <w:p w:rsidR="0046206B" w:rsidRPr="005D2B4E" w:rsidRDefault="0046206B" w:rsidP="0046206B">
                      <w:pPr>
                        <w:jc w:val="center"/>
                        <w:rPr>
                          <w:rFonts w:ascii="Helvetica" w:hAnsi="Helvetica"/>
                          <w:sz w:val="22"/>
                        </w:rPr>
                      </w:pPr>
                    </w:p>
                    <w:p w:rsidR="0046206B" w:rsidRPr="005D2B4E" w:rsidRDefault="0046206B" w:rsidP="0046206B">
                      <w:pPr>
                        <w:jc w:val="center"/>
                        <w:rPr>
                          <w:rFonts w:ascii="Helvetica" w:hAnsi="Helvetica"/>
                          <w:sz w:val="22"/>
                        </w:rPr>
                      </w:pPr>
                    </w:p>
                    <w:p w:rsidR="0046206B" w:rsidRPr="005D2B4E" w:rsidRDefault="0046206B" w:rsidP="0046206B">
                      <w:pPr>
                        <w:jc w:val="center"/>
                        <w:rPr>
                          <w:rFonts w:ascii="Helvetica" w:hAnsi="Helvetica"/>
                          <w:sz w:val="22"/>
                        </w:rPr>
                      </w:pPr>
                    </w:p>
                    <w:p w:rsidR="0046206B" w:rsidRPr="00376B83" w:rsidRDefault="0046206B" w:rsidP="0046206B">
                      <w:pPr>
                        <w:jc w:val="center"/>
                        <w:rPr>
                          <w:rFonts w:ascii="Helvetica" w:hAnsi="Helvetica"/>
                          <w:sz w:val="22"/>
                        </w:rPr>
                      </w:pPr>
                    </w:p>
                    <w:p w:rsidR="0046206B" w:rsidRPr="00376B83" w:rsidRDefault="0046206B" w:rsidP="0046206B">
                      <w:pPr>
                        <w:pStyle w:val="PhotoBox"/>
                        <w:rPr>
                          <w:color w:val="auto"/>
                        </w:rPr>
                      </w:pPr>
                    </w:p>
                    <w:p w:rsidR="0046206B" w:rsidRPr="00376B83" w:rsidRDefault="0046206B" w:rsidP="0046206B">
                      <w:pPr>
                        <w:jc w:val="center"/>
                      </w:pPr>
                    </w:p>
                  </w:txbxContent>
                </v:textbox>
              </v:shape>
            </w:pict>
          </mc:Fallback>
        </mc:AlternateContent>
      </w:r>
      <w:r>
        <w:rPr>
          <w:noProof/>
          <w:szCs w:val="20"/>
          <w:lang w:bidi="he-IL"/>
        </w:rPr>
        <mc:AlternateContent>
          <mc:Choice Requires="wps">
            <w:drawing>
              <wp:anchor distT="0" distB="0" distL="114300" distR="114300" simplePos="0" relativeHeight="251644928" behindDoc="0" locked="0" layoutInCell="1" allowOverlap="1" wp14:anchorId="656B3628" wp14:editId="5D099191">
                <wp:simplePos x="0" y="0"/>
                <wp:positionH relativeFrom="column">
                  <wp:posOffset>2756535</wp:posOffset>
                </wp:positionH>
                <wp:positionV relativeFrom="paragraph">
                  <wp:posOffset>7647940</wp:posOffset>
                </wp:positionV>
                <wp:extent cx="2743200" cy="800100"/>
                <wp:effectExtent l="3810" t="0" r="0" b="635"/>
                <wp:wrapNone/>
                <wp:docPr id="2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80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206B" w:rsidRPr="0071743B" w:rsidRDefault="0046206B" w:rsidP="0046206B">
                            <w:pPr>
                              <w:pStyle w:val="Byline"/>
                              <w:jc w:val="right"/>
                              <w:rPr>
                                <w:color w:val="939598"/>
                                <w:sz w:val="22"/>
                              </w:rPr>
                            </w:pPr>
                          </w:p>
                          <w:p w:rsidR="0046206B" w:rsidRPr="001C79D3" w:rsidRDefault="000F52E2" w:rsidP="003B071B">
                            <w:pPr>
                              <w:pStyle w:val="Logo"/>
                              <w:jc w:val="right"/>
                              <w:rPr>
                                <w:sz w:val="24"/>
                              </w:rPr>
                            </w:pPr>
                            <w:r>
                              <w:rPr>
                                <w:noProof/>
                                <w:sz w:val="24"/>
                                <w:lang w:bidi="he-IL"/>
                              </w:rPr>
                              <w:drawing>
                                <wp:inline distT="0" distB="0" distL="0" distR="0" wp14:anchorId="4A8ADFB6" wp14:editId="4CB52A00">
                                  <wp:extent cx="979805" cy="588010"/>
                                  <wp:effectExtent l="0" t="0" r="0" b="0"/>
                                  <wp:docPr id="130" name="Picture 130"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79805" cy="588010"/>
                                          </a:xfrm>
                                          <a:prstGeom prst="rect">
                                            <a:avLst/>
                                          </a:prstGeom>
                                          <a:noFill/>
                                          <a:ln>
                                            <a:noFill/>
                                          </a:ln>
                                        </pic:spPr>
                                      </pic:pic>
                                    </a:graphicData>
                                  </a:graphic>
                                </wp:inline>
                              </w:drawing>
                            </w:r>
                          </w:p>
                          <w:p w:rsidR="0046206B" w:rsidRPr="004F11E8" w:rsidRDefault="0046206B" w:rsidP="0046206B">
                            <w:pPr>
                              <w:pStyle w:val="Byline"/>
                              <w:spacing w:line="240" w:lineRule="atLeast"/>
                              <w:ind w:right="-1520"/>
                              <w:rPr>
                                <w:sz w:val="36"/>
                              </w:rPr>
                            </w:pPr>
                          </w:p>
                          <w:p w:rsidR="0046206B" w:rsidRPr="005D2B4E" w:rsidRDefault="0046206B" w:rsidP="0046206B">
                            <w:pPr>
                              <w:jc w:val="center"/>
                              <w:rPr>
                                <w:color w:val="FF4F00"/>
                                <w:sz w:val="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27" type="#_x0000_t202" style="position:absolute;left:0;text-align:left;margin-left:217.05pt;margin-top:602.2pt;width:3in;height:6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" filled="f" stroked="f">
                <v:textbox inset="0,0,0,0">
                  <w:txbxContent>
                    <w:p w:rsidR="0046206B" w:rsidRPr="0071743B" w:rsidRDefault="0046206B" w:rsidP="0046206B">
                      <w:pPr>
                        <w:pStyle w:val="Byline"/>
                        <w:jc w:val="right"/>
                        <w:rPr>
                          <w:color w:val="939598"/>
                          <w:sz w:val="22"/>
                        </w:rPr>
                      </w:pPr>
                    </w:p>
                    <w:p w:rsidR="0046206B" w:rsidRPr="001C79D3" w:rsidRDefault="000F52E2" w:rsidP="003B071B">
                      <w:pPr>
                        <w:pStyle w:val="Logo"/>
                        <w:jc w:val="right"/>
                        <w:rPr>
                          <w:sz w:val="24"/>
                        </w:rPr>
                      </w:pPr>
                      <w:r>
                        <w:rPr>
                          <w:noProof/>
                          <w:sz w:val="24"/>
                          <w:lang w:bidi="he-IL"/>
                        </w:rPr>
                        <w:drawing>
                          <wp:inline distT="0" distB="0" distL="0" distR="0" wp14:anchorId="4A8ADFB6" wp14:editId="4CB52A00">
                            <wp:extent cx="979805" cy="588010"/>
                            <wp:effectExtent l="0" t="0" r="0" b="0"/>
                            <wp:docPr id="130" name="Picture 130"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79805" cy="588010"/>
                                    </a:xfrm>
                                    <a:prstGeom prst="rect">
                                      <a:avLst/>
                                    </a:prstGeom>
                                    <a:noFill/>
                                    <a:ln>
                                      <a:noFill/>
                                    </a:ln>
                                  </pic:spPr>
                                </pic:pic>
                              </a:graphicData>
                            </a:graphic>
                          </wp:inline>
                        </w:drawing>
                      </w:r>
                    </w:p>
                    <w:p w:rsidR="0046206B" w:rsidRPr="004F11E8" w:rsidRDefault="0046206B" w:rsidP="0046206B">
                      <w:pPr>
                        <w:pStyle w:val="Byline"/>
                        <w:spacing w:line="240" w:lineRule="atLeast"/>
                        <w:ind w:right="-1520"/>
                        <w:rPr>
                          <w:sz w:val="36"/>
                        </w:rPr>
                      </w:pPr>
                    </w:p>
                    <w:p w:rsidR="0046206B" w:rsidRPr="005D2B4E" w:rsidRDefault="0046206B" w:rsidP="0046206B">
                      <w:pPr>
                        <w:jc w:val="center"/>
                        <w:rPr>
                          <w:color w:val="FF4F00"/>
                          <w:sz w:val="44"/>
                        </w:rPr>
                      </w:pPr>
                    </w:p>
                  </w:txbxContent>
                </v:textbox>
              </v:shape>
            </w:pict>
          </mc:Fallback>
        </mc:AlternateContent>
      </w:r>
      <w:r>
        <w:rPr>
          <w:noProof/>
          <w:szCs w:val="20"/>
          <w:lang w:bidi="he-IL"/>
        </w:rPr>
        <mc:AlternateContent>
          <mc:Choice Requires="wps">
            <w:drawing>
              <wp:anchor distT="0" distB="0" distL="114300" distR="114300" simplePos="0" relativeHeight="251643904" behindDoc="0" locked="0" layoutInCell="1" allowOverlap="1" wp14:anchorId="53225D3D" wp14:editId="685FC6C6">
                <wp:simplePos x="0" y="0"/>
                <wp:positionH relativeFrom="column">
                  <wp:posOffset>-12065</wp:posOffset>
                </wp:positionH>
                <wp:positionV relativeFrom="paragraph">
                  <wp:posOffset>4841240</wp:posOffset>
                </wp:positionV>
                <wp:extent cx="5513070" cy="1689100"/>
                <wp:effectExtent l="0" t="2540" r="4445" b="3810"/>
                <wp:wrapNone/>
                <wp:docPr id="2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3070" cy="168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206B" w:rsidRPr="001C79D3" w:rsidRDefault="00DF6DE8" w:rsidP="0046206B">
                            <w:pPr>
                              <w:pStyle w:val="ProposalTitle"/>
                              <w:jc w:val="right"/>
                              <w:rPr>
                                <w:color w:val="FFFFFF"/>
                              </w:rPr>
                            </w:pPr>
                            <w:r>
                              <w:rPr>
                                <w:color w:val="FFFFFF"/>
                              </w:rPr>
                              <w:t>PV Cooler</w:t>
                            </w:r>
                          </w:p>
                          <w:p w:rsidR="0046206B" w:rsidRPr="001C79D3" w:rsidRDefault="0046206B" w:rsidP="0046206B">
                            <w:pPr>
                              <w:pStyle w:val="Byline"/>
                              <w:jc w:val="right"/>
                              <w:rPr>
                                <w:color w:val="FFFFFF"/>
                                <w:sz w:val="28"/>
                              </w:rPr>
                            </w:pPr>
                          </w:p>
                          <w:p w:rsidR="0046206B" w:rsidRPr="001C79D3" w:rsidRDefault="0046206B" w:rsidP="0046206B">
                            <w:pPr>
                              <w:pStyle w:val="ClientLine"/>
                              <w:jc w:val="right"/>
                              <w:rPr>
                                <w:i/>
                                <w:caps/>
                                <w:color w:val="FFFFFF"/>
                              </w:rPr>
                            </w:pPr>
                            <w:r w:rsidRPr="001C79D3">
                              <w:rPr>
                                <w:i/>
                                <w:caps/>
                                <w:color w:val="FFFFFF"/>
                              </w:rPr>
                              <w:t>A Proposal To</w:t>
                            </w:r>
                            <w:r w:rsidR="003B071B">
                              <w:rPr>
                                <w:i/>
                                <w:caps/>
                                <w:color w:val="FFFFFF"/>
                              </w:rPr>
                              <w:t xml:space="preserve"> EDF EN</w:t>
                            </w:r>
                          </w:p>
                          <w:p w:rsidR="0046206B" w:rsidRPr="001C79D3" w:rsidRDefault="0046206B" w:rsidP="0046206B">
                            <w:pPr>
                              <w:pStyle w:val="ClientLine"/>
                              <w:tabs>
                                <w:tab w:val="left" w:pos="10170"/>
                              </w:tabs>
                              <w:ind w:right="-1360"/>
                              <w:jc w:val="right"/>
                              <w:rPr>
                                <w:i/>
                                <w:caps/>
                                <w:color w:val="FFFFFF"/>
                              </w:rPr>
                            </w:pPr>
                            <w:r w:rsidRPr="001C79D3">
                              <w:rPr>
                                <w:i/>
                                <w:caps/>
                                <w:color w:val="FFFFFF"/>
                              </w:rPr>
                              <w:t>Client</w:t>
                            </w:r>
                          </w:p>
                          <w:p w:rsidR="0046206B" w:rsidRPr="001C79D3" w:rsidRDefault="0046206B" w:rsidP="0046206B">
                            <w:pPr>
                              <w:pStyle w:val="Byline"/>
                              <w:jc w:val="right"/>
                              <w:rPr>
                                <w:b w:val="0"/>
                                <w:i/>
                                <w:caps/>
                                <w:color w:val="FFFFFF"/>
                                <w:sz w:val="30"/>
                              </w:rPr>
                            </w:pPr>
                          </w:p>
                          <w:p w:rsidR="0046206B" w:rsidRPr="00376B83" w:rsidRDefault="00DF6DE8" w:rsidP="0046206B">
                            <w:pPr>
                              <w:pStyle w:val="Byline"/>
                              <w:jc w:val="right"/>
                              <w:rPr>
                                <w:color w:val="FFFFFF"/>
                                <w:sz w:val="24"/>
                              </w:rPr>
                            </w:pPr>
                            <w:r>
                              <w:rPr>
                                <w:color w:val="FFFFFF"/>
                                <w:sz w:val="24"/>
                              </w:rPr>
                              <w:t>11 09 2013</w:t>
                            </w:r>
                          </w:p>
                          <w:p w:rsidR="0046206B" w:rsidRPr="004F11E8" w:rsidRDefault="0046206B" w:rsidP="0046206B">
                            <w:pPr>
                              <w:pStyle w:val="Byline"/>
                              <w:rPr>
                                <w:sz w:val="36"/>
                              </w:rPr>
                            </w:pPr>
                          </w:p>
                          <w:p w:rsidR="0046206B" w:rsidRPr="005D2B4E" w:rsidRDefault="0046206B" w:rsidP="0046206B">
                            <w:pPr>
                              <w:jc w:val="center"/>
                              <w:rPr>
                                <w:color w:val="FF4F00"/>
                                <w:sz w:val="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28" type="#_x0000_t202" style="position:absolute;left:0;text-align:left;margin-left:-.95pt;margin-top:381.2pt;width:434.1pt;height:13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oWBtAIAALMFAAAOAAAAZHJzL2Uyb0RvYy54bWysVNuOmzAQfa/Uf7D8znJZQgA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" filled="f" stroked="f">
                <v:textbox inset="0,0,0,0">
                  <w:txbxContent>
                    <w:p w:rsidR="0046206B" w:rsidRPr="001C79D3" w:rsidRDefault="00DF6DE8" w:rsidP="0046206B">
                      <w:pPr>
                        <w:pStyle w:val="ProposalTitle"/>
                        <w:jc w:val="right"/>
                        <w:rPr>
                          <w:color w:val="FFFFFF"/>
                        </w:rPr>
                      </w:pPr>
                      <w:r>
                        <w:rPr>
                          <w:color w:val="FFFFFF"/>
                        </w:rPr>
                        <w:t>PV Cooler</w:t>
                      </w:r>
                    </w:p>
                    <w:p w:rsidR="0046206B" w:rsidRPr="001C79D3" w:rsidRDefault="0046206B" w:rsidP="0046206B">
                      <w:pPr>
                        <w:pStyle w:val="Byline"/>
                        <w:jc w:val="right"/>
                        <w:rPr>
                          <w:color w:val="FFFFFF"/>
                          <w:sz w:val="28"/>
                        </w:rPr>
                      </w:pPr>
                    </w:p>
                    <w:p w:rsidR="0046206B" w:rsidRPr="001C79D3" w:rsidRDefault="0046206B" w:rsidP="0046206B">
                      <w:pPr>
                        <w:pStyle w:val="ClientLine"/>
                        <w:jc w:val="right"/>
                        <w:rPr>
                          <w:i/>
                          <w:caps/>
                          <w:color w:val="FFFFFF"/>
                        </w:rPr>
                      </w:pPr>
                      <w:r w:rsidRPr="001C79D3">
                        <w:rPr>
                          <w:i/>
                          <w:caps/>
                          <w:color w:val="FFFFFF"/>
                        </w:rPr>
                        <w:t>A Proposal To</w:t>
                      </w:r>
                      <w:r w:rsidR="003B071B">
                        <w:rPr>
                          <w:i/>
                          <w:caps/>
                          <w:color w:val="FFFFFF"/>
                        </w:rPr>
                        <w:t xml:space="preserve"> EDF EN</w:t>
                      </w:r>
                    </w:p>
                    <w:p w:rsidR="0046206B" w:rsidRPr="001C79D3" w:rsidRDefault="0046206B" w:rsidP="0046206B">
                      <w:pPr>
                        <w:pStyle w:val="ClientLine"/>
                        <w:tabs>
                          <w:tab w:val="left" w:pos="10170"/>
                        </w:tabs>
                        <w:ind w:right="-1360"/>
                        <w:jc w:val="right"/>
                        <w:rPr>
                          <w:i/>
                          <w:caps/>
                          <w:color w:val="FFFFFF"/>
                        </w:rPr>
                      </w:pPr>
                      <w:r w:rsidRPr="001C79D3">
                        <w:rPr>
                          <w:i/>
                          <w:caps/>
                          <w:color w:val="FFFFFF"/>
                        </w:rPr>
                        <w:t>Client</w:t>
                      </w:r>
                    </w:p>
                    <w:p w:rsidR="0046206B" w:rsidRPr="001C79D3" w:rsidRDefault="0046206B" w:rsidP="0046206B">
                      <w:pPr>
                        <w:pStyle w:val="Byline"/>
                        <w:jc w:val="right"/>
                        <w:rPr>
                          <w:b w:val="0"/>
                          <w:i/>
                          <w:caps/>
                          <w:color w:val="FFFFFF"/>
                          <w:sz w:val="30"/>
                        </w:rPr>
                      </w:pPr>
                    </w:p>
                    <w:p w:rsidR="0046206B" w:rsidRPr="00376B83" w:rsidRDefault="00DF6DE8" w:rsidP="0046206B">
                      <w:pPr>
                        <w:pStyle w:val="Byline"/>
                        <w:jc w:val="right"/>
                        <w:rPr>
                          <w:color w:val="FFFFFF"/>
                          <w:sz w:val="24"/>
                        </w:rPr>
                      </w:pPr>
                      <w:r>
                        <w:rPr>
                          <w:color w:val="FFFFFF"/>
                          <w:sz w:val="24"/>
                        </w:rPr>
                        <w:t>11 09 2013</w:t>
                      </w:r>
                    </w:p>
                    <w:p w:rsidR="0046206B" w:rsidRPr="004F11E8" w:rsidRDefault="0046206B" w:rsidP="0046206B">
                      <w:pPr>
                        <w:pStyle w:val="Byline"/>
                        <w:rPr>
                          <w:sz w:val="36"/>
                        </w:rPr>
                      </w:pPr>
                    </w:p>
                    <w:p w:rsidR="0046206B" w:rsidRPr="005D2B4E" w:rsidRDefault="0046206B" w:rsidP="0046206B">
                      <w:pPr>
                        <w:jc w:val="center"/>
                        <w:rPr>
                          <w:color w:val="FF4F00"/>
                          <w:sz w:val="44"/>
                        </w:rPr>
                      </w:pPr>
                    </w:p>
                  </w:txbxContent>
                </v:textbox>
              </v:shape>
            </w:pict>
          </mc:Fallback>
        </mc:AlternateContent>
      </w:r>
      <w:r>
        <w:rPr>
          <w:noProof/>
          <w:szCs w:val="20"/>
          <w:lang w:bidi="he-IL"/>
        </w:rPr>
        <w:drawing>
          <wp:anchor distT="0" distB="0" distL="114300" distR="114300" simplePos="0" relativeHeight="251663360" behindDoc="1" locked="0" layoutInCell="1" allowOverlap="1" wp14:anchorId="3D597D0F" wp14:editId="2D1F8E34">
            <wp:simplePos x="0" y="0"/>
            <wp:positionH relativeFrom="column">
              <wp:posOffset>-1155065</wp:posOffset>
            </wp:positionH>
            <wp:positionV relativeFrom="paragraph">
              <wp:posOffset>-924560</wp:posOffset>
            </wp:positionV>
            <wp:extent cx="7772400" cy="10058400"/>
            <wp:effectExtent l="0" t="0" r="0" b="0"/>
            <wp:wrapNone/>
            <wp:docPr id="65" name="Picture 65" descr="Modern_RealEstate_Propo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odern_RealEstate_Propos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14:sizeRelH relativeFrom="page">
              <wp14:pctWidth>0</wp14:pctWidth>
            </wp14:sizeRelH>
            <wp14:sizeRelV relativeFrom="page">
              <wp14:pctHeight>0</wp14:pctHeight>
            </wp14:sizeRelV>
          </wp:anchor>
        </w:drawing>
      </w:r>
      <w:r w:rsidR="0046206B">
        <w:br w:type="page"/>
      </w:r>
      <w:r>
        <w:rPr>
          <w:noProof/>
          <w:szCs w:val="20"/>
          <w:lang w:bidi="he-IL"/>
        </w:rPr>
        <w:lastRenderedPageBreak/>
        <mc:AlternateContent>
          <mc:Choice Requires="wps">
            <w:drawing>
              <wp:anchor distT="0" distB="0" distL="114300" distR="114300" simplePos="0" relativeHeight="251672576" behindDoc="0" locked="0" layoutInCell="1" allowOverlap="1" wp14:anchorId="2E9F2DFE" wp14:editId="2BB43F98">
                <wp:simplePos x="0" y="0"/>
                <wp:positionH relativeFrom="column">
                  <wp:posOffset>3166110</wp:posOffset>
                </wp:positionH>
                <wp:positionV relativeFrom="paragraph">
                  <wp:posOffset>7924165</wp:posOffset>
                </wp:positionV>
                <wp:extent cx="2743200" cy="800100"/>
                <wp:effectExtent l="3810" t="0" r="0" b="635"/>
                <wp:wrapNone/>
                <wp:docPr id="1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80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071B" w:rsidRPr="0071743B" w:rsidRDefault="003B071B" w:rsidP="003B071B">
                            <w:pPr>
                              <w:pStyle w:val="Byline"/>
                              <w:jc w:val="right"/>
                              <w:rPr>
                                <w:color w:val="939598"/>
                                <w:sz w:val="22"/>
                              </w:rPr>
                            </w:pPr>
                          </w:p>
                          <w:p w:rsidR="003B071B" w:rsidRPr="001C79D3" w:rsidRDefault="000F52E2" w:rsidP="003B071B">
                            <w:pPr>
                              <w:pStyle w:val="Logo"/>
                              <w:jc w:val="right"/>
                              <w:rPr>
                                <w:sz w:val="24"/>
                              </w:rPr>
                            </w:pPr>
                            <w:r>
                              <w:rPr>
                                <w:noProof/>
                                <w:sz w:val="24"/>
                                <w:lang w:bidi="he-IL"/>
                              </w:rPr>
                              <w:drawing>
                                <wp:inline distT="0" distB="0" distL="0" distR="0" wp14:anchorId="2650D51A" wp14:editId="060C1799">
                                  <wp:extent cx="979805" cy="588010"/>
                                  <wp:effectExtent l="0" t="0" r="0" b="0"/>
                                  <wp:docPr id="131" name="Picture 13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79805" cy="588010"/>
                                          </a:xfrm>
                                          <a:prstGeom prst="rect">
                                            <a:avLst/>
                                          </a:prstGeom>
                                          <a:noFill/>
                                          <a:ln>
                                            <a:noFill/>
                                          </a:ln>
                                        </pic:spPr>
                                      </pic:pic>
                                    </a:graphicData>
                                  </a:graphic>
                                </wp:inline>
                              </w:drawing>
                            </w:r>
                          </w:p>
                          <w:p w:rsidR="003B071B" w:rsidRPr="004F11E8" w:rsidRDefault="003B071B" w:rsidP="003B071B">
                            <w:pPr>
                              <w:pStyle w:val="Byline"/>
                              <w:spacing w:line="240" w:lineRule="atLeast"/>
                              <w:ind w:right="-1520"/>
                              <w:rPr>
                                <w:sz w:val="36"/>
                              </w:rPr>
                            </w:pPr>
                          </w:p>
                          <w:p w:rsidR="003B071B" w:rsidRPr="005D2B4E" w:rsidRDefault="003B071B" w:rsidP="003B071B">
                            <w:pPr>
                              <w:jc w:val="center"/>
                              <w:rPr>
                                <w:color w:val="FF4F00"/>
                                <w:sz w:val="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 o:spid="_x0000_s1029" type="#_x0000_t202" style="position:absolute;left:0;text-align:left;margin-left:249.3pt;margin-top:623.95pt;width:3in;height:6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" filled="f" stroked="f">
                <v:textbox inset="0,0,0,0">
                  <w:txbxContent>
                    <w:p w:rsidR="003B071B" w:rsidRPr="0071743B" w:rsidRDefault="003B071B" w:rsidP="003B071B">
                      <w:pPr>
                        <w:pStyle w:val="Byline"/>
                        <w:jc w:val="right"/>
                        <w:rPr>
                          <w:color w:val="939598"/>
                          <w:sz w:val="22"/>
                        </w:rPr>
                      </w:pPr>
                    </w:p>
                    <w:p w:rsidR="003B071B" w:rsidRPr="001C79D3" w:rsidRDefault="000F52E2" w:rsidP="003B071B">
                      <w:pPr>
                        <w:pStyle w:val="Logo"/>
                        <w:jc w:val="right"/>
                        <w:rPr>
                          <w:sz w:val="24"/>
                        </w:rPr>
                      </w:pPr>
                      <w:r>
                        <w:rPr>
                          <w:noProof/>
                          <w:sz w:val="24"/>
                          <w:lang w:bidi="he-IL"/>
                        </w:rPr>
                        <w:drawing>
                          <wp:inline distT="0" distB="0" distL="0" distR="0" wp14:anchorId="2650D51A" wp14:editId="060C1799">
                            <wp:extent cx="979805" cy="588010"/>
                            <wp:effectExtent l="0" t="0" r="0" b="0"/>
                            <wp:docPr id="131" name="Picture 13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79805" cy="588010"/>
                                    </a:xfrm>
                                    <a:prstGeom prst="rect">
                                      <a:avLst/>
                                    </a:prstGeom>
                                    <a:noFill/>
                                    <a:ln>
                                      <a:noFill/>
                                    </a:ln>
                                  </pic:spPr>
                                </pic:pic>
                              </a:graphicData>
                            </a:graphic>
                          </wp:inline>
                        </w:drawing>
                      </w:r>
                    </w:p>
                    <w:p w:rsidR="003B071B" w:rsidRPr="004F11E8" w:rsidRDefault="003B071B" w:rsidP="003B071B">
                      <w:pPr>
                        <w:pStyle w:val="Byline"/>
                        <w:spacing w:line="240" w:lineRule="atLeast"/>
                        <w:ind w:right="-1520"/>
                        <w:rPr>
                          <w:sz w:val="36"/>
                        </w:rPr>
                      </w:pPr>
                    </w:p>
                    <w:p w:rsidR="003B071B" w:rsidRPr="005D2B4E" w:rsidRDefault="003B071B" w:rsidP="003B071B">
                      <w:pPr>
                        <w:jc w:val="center"/>
                        <w:rPr>
                          <w:color w:val="FF4F00"/>
                          <w:sz w:val="44"/>
                        </w:rPr>
                      </w:pPr>
                    </w:p>
                  </w:txbxContent>
                </v:textbox>
              </v:shape>
            </w:pict>
          </mc:Fallback>
        </mc:AlternateContent>
      </w:r>
      <w:r>
        <w:rPr>
          <w:noProof/>
          <w:szCs w:val="20"/>
          <w:lang w:bidi="he-IL"/>
        </w:rPr>
        <mc:AlternateContent>
          <mc:Choice Requires="wps">
            <w:drawing>
              <wp:anchor distT="0" distB="0" distL="114300" distR="114300" simplePos="0" relativeHeight="251659264" behindDoc="0" locked="0" layoutInCell="1" allowOverlap="1" wp14:anchorId="3CF86749" wp14:editId="209F36C9">
                <wp:simplePos x="0" y="0"/>
                <wp:positionH relativeFrom="column">
                  <wp:posOffset>3023235</wp:posOffset>
                </wp:positionH>
                <wp:positionV relativeFrom="paragraph">
                  <wp:posOffset>1549400</wp:posOffset>
                </wp:positionV>
                <wp:extent cx="2895600" cy="6253480"/>
                <wp:effectExtent l="3810" t="0" r="0" b="0"/>
                <wp:wrapSquare wrapText="bothSides"/>
                <wp:docPr id="1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6253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5" seq="1"/>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 o:spid="_x0000_s1030" type="#_x0000_t202" style="position:absolute;left:0;text-align:left;margin-left:238.05pt;margin-top:122pt;width:228pt;height:49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" filled="f" stroked="f">
                <v:textbox inset="0,0,0,0">
                  <w:txbxContent/>
                </v:textbox>
                <w10:wrap type="square"/>
              </v:shape>
            </w:pict>
          </mc:Fallback>
        </mc:AlternateContent>
      </w:r>
      <w:r>
        <w:rPr>
          <w:noProof/>
          <w:szCs w:val="20"/>
          <w:lang w:bidi="he-IL"/>
        </w:rPr>
        <mc:AlternateContent>
          <mc:Choice Requires="wps">
            <w:drawing>
              <wp:anchor distT="0" distB="0" distL="114300" distR="114300" simplePos="0" relativeHeight="251657216" behindDoc="0" locked="0" layoutInCell="1" allowOverlap="1" wp14:anchorId="170579A4" wp14:editId="48183A08">
                <wp:simplePos x="0" y="0"/>
                <wp:positionH relativeFrom="column">
                  <wp:posOffset>-469265</wp:posOffset>
                </wp:positionH>
                <wp:positionV relativeFrom="paragraph">
                  <wp:posOffset>485140</wp:posOffset>
                </wp:positionV>
                <wp:extent cx="6400800" cy="392430"/>
                <wp:effectExtent l="0" t="0" r="2540" b="0"/>
                <wp:wrapNone/>
                <wp:docPr id="1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9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206B" w:rsidRPr="0071743B" w:rsidRDefault="00346C85" w:rsidP="0046206B">
                            <w:pPr>
                              <w:pStyle w:val="HEADLINE"/>
                              <w:rPr>
                                <w:sz w:val="40"/>
                              </w:rPr>
                            </w:pPr>
                            <w:r>
                              <w:rPr>
                                <w:sz w:val="40"/>
                              </w:rPr>
                              <w:t>Photovoltaic Cooling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31" type="#_x0000_t202" style="position:absolute;left:0;text-align:left;margin-left:-36.95pt;margin-top:38.2pt;width:7in;height:30.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" filled="f" stroked="f">
                <v:textbox inset="0,0,0,0">
                  <w:txbxContent>
                    <w:p w:rsidR="0046206B" w:rsidRPr="0071743B" w:rsidRDefault="00346C85" w:rsidP="0046206B">
                      <w:pPr>
                        <w:pStyle w:val="HEADLINE"/>
                        <w:rPr>
                          <w:sz w:val="40"/>
                        </w:rPr>
                      </w:pPr>
                      <w:r>
                        <w:rPr>
                          <w:sz w:val="40"/>
                        </w:rPr>
                        <w:t>Photovoltaic Cooling System</w:t>
                      </w:r>
                    </w:p>
                  </w:txbxContent>
                </v:textbox>
              </v:shape>
            </w:pict>
          </mc:Fallback>
        </mc:AlternateContent>
      </w:r>
      <w:r>
        <w:rPr>
          <w:noProof/>
          <w:szCs w:val="20"/>
          <w:lang w:bidi="he-IL"/>
        </w:rPr>
        <mc:AlternateContent>
          <mc:Choice Requires="wps">
            <w:drawing>
              <wp:anchor distT="0" distB="0" distL="114300" distR="114300" simplePos="0" relativeHeight="251658240" behindDoc="0" locked="0" layoutInCell="1" allowOverlap="1" wp14:anchorId="64771A3F" wp14:editId="4836DED1">
                <wp:simplePos x="0" y="0"/>
                <wp:positionH relativeFrom="column">
                  <wp:posOffset>-227965</wp:posOffset>
                </wp:positionH>
                <wp:positionV relativeFrom="paragraph">
                  <wp:posOffset>1273810</wp:posOffset>
                </wp:positionV>
                <wp:extent cx="2856865" cy="6615430"/>
                <wp:effectExtent l="635" t="0" r="0" b="0"/>
                <wp:wrapSquare wrapText="bothSides"/>
                <wp:docPr id="16"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6865" cy="6615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5">
                        <w:txbxContent>
                          <w:p w:rsidR="0046206B" w:rsidRPr="008E2C19" w:rsidRDefault="00463856" w:rsidP="0071743B">
                            <w:pPr>
                              <w:pStyle w:val="Subhead2"/>
                            </w:pPr>
                            <w:r>
                              <w:t>The effect of temperature</w:t>
                            </w:r>
                          </w:p>
                          <w:p w:rsidR="00722B2B" w:rsidRDefault="000F52E2" w:rsidP="00722B2B">
                            <w:pPr>
                              <w:pStyle w:val="BodyCopy"/>
                            </w:pPr>
                            <w:r>
                              <w:t>Photovoltaic cells performance depend</w:t>
                            </w:r>
                            <w:r w:rsidR="00BD661A">
                              <w:t>s</w:t>
                            </w:r>
                            <w:r>
                              <w:t xml:space="preserve"> on ambient temperature</w:t>
                            </w:r>
                            <w:r w:rsidR="0046206B" w:rsidRPr="008E2C19">
                              <w:t>.</w:t>
                            </w:r>
                            <w:r>
                              <w:t xml:space="preserve"> In order to generate electrical power, </w:t>
                            </w:r>
                            <w:r w:rsidR="00BD661A">
                              <w:t>In the process of</w:t>
                            </w:r>
                            <w:r>
                              <w:t xml:space="preserve"> convert</w:t>
                            </w:r>
                            <w:r w:rsidR="00BD661A">
                              <w:t>ing</w:t>
                            </w:r>
                            <w:r>
                              <w:t xml:space="preserve"> sunlight to effective</w:t>
                            </w:r>
                            <w:r w:rsidR="00BD661A">
                              <w:t xml:space="preserve"> current </w:t>
                            </w:r>
                            <w:r>
                              <w:t xml:space="preserve">most of the available energy received by sun light radiation is dissipated in the form of heat. Only 10-20% of this </w:t>
                            </w:r>
                            <w:r w:rsidR="00BD661A">
                              <w:t>energy</w:t>
                            </w:r>
                            <w:r>
                              <w:t xml:space="preserve"> is converted to </w:t>
                            </w:r>
                            <w:r w:rsidR="00BD661A">
                              <w:t>useful</w:t>
                            </w:r>
                            <w:r>
                              <w:t xml:space="preserve"> electrical power. </w:t>
                            </w:r>
                            <w:r w:rsidR="00722B2B">
                              <w:t xml:space="preserve">Heat is a form of energy which requires physical means for transfer. It is not possible to simply get rid of heat; it needs to be transferred by one of four forms: Conduction, Convection, Radiation or Phase change. PV Cooler uses water to perform two methods of heat transfer. PV panels sprayed with room temperature water conduct heat to the fluid raising the water temperature and lowering panel ambient temperature. At the second stage, water changes phase to vapor removing an additional substantial amount of heat. </w:t>
                            </w:r>
                          </w:p>
                          <w:p w:rsidR="0046206B" w:rsidRPr="008E2C19" w:rsidRDefault="0046206B" w:rsidP="00BD661A">
                            <w:pPr>
                              <w:pStyle w:val="BodyCopy"/>
                            </w:pPr>
                          </w:p>
                          <w:p w:rsidR="0046206B" w:rsidRPr="008E2C19" w:rsidRDefault="0046206B" w:rsidP="0046206B">
                            <w:pPr>
                              <w:pStyle w:val="BodyCopy"/>
                            </w:pPr>
                          </w:p>
                          <w:p w:rsidR="00722B2B" w:rsidRPr="00722B2B" w:rsidRDefault="00722B2B" w:rsidP="00722B2B">
                            <w:pPr>
                              <w:pStyle w:val="BodyCopy"/>
                              <w:rPr>
                                <w:b/>
                                <w:bCs/>
                                <w:sz w:val="28"/>
                                <w:szCs w:val="28"/>
                              </w:rPr>
                            </w:pPr>
                            <w:r w:rsidRPr="00722B2B">
                              <w:rPr>
                                <w:b/>
                                <w:bCs/>
                                <w:sz w:val="28"/>
                                <w:szCs w:val="28"/>
                              </w:rPr>
                              <w:t>Hard Water</w:t>
                            </w:r>
                          </w:p>
                          <w:p w:rsidR="00722B2B" w:rsidRDefault="00722B2B" w:rsidP="00722B2B">
                            <w:pPr>
                              <w:pStyle w:val="BodyCopy"/>
                            </w:pPr>
                            <w:r w:rsidRPr="00E80F6F">
                              <w:t xml:space="preserve">Hard water forms deposits that </w:t>
                            </w:r>
                            <w:r>
                              <w:t>stick to PV panels</w:t>
                            </w:r>
                            <w:r w:rsidRPr="00E80F6F">
                              <w:t>. These deposits, called "scale", are composed mainly of calcium carbonate</w:t>
                            </w:r>
                            <w:r>
                              <w:t xml:space="preserve"> </w:t>
                            </w:r>
                            <w:r w:rsidRPr="00E80F6F">
                              <w:t>(CaCO</w:t>
                            </w:r>
                            <w:r w:rsidRPr="00E80F6F">
                              <w:rPr>
                                <w:vertAlign w:val="subscript"/>
                              </w:rPr>
                              <w:t>3</w:t>
                            </w:r>
                            <w:r w:rsidRPr="00E80F6F">
                              <w:t>), magnesium hydroxide (</w:t>
                            </w:r>
                            <w:proofErr w:type="gramStart"/>
                            <w:r w:rsidRPr="00E80F6F">
                              <w:t>Mg(</w:t>
                            </w:r>
                            <w:proofErr w:type="gramEnd"/>
                            <w:r w:rsidRPr="00E80F6F">
                              <w:t>OH)</w:t>
                            </w:r>
                            <w:r w:rsidRPr="00E80F6F">
                              <w:rPr>
                                <w:vertAlign w:val="subscript"/>
                              </w:rPr>
                              <w:t>2</w:t>
                            </w:r>
                            <w:r w:rsidRPr="00E80F6F">
                              <w:t>), and calcium sulfate (CaSO</w:t>
                            </w:r>
                            <w:r w:rsidRPr="00E80F6F">
                              <w:rPr>
                                <w:vertAlign w:val="subscript"/>
                              </w:rPr>
                              <w:t>4</w:t>
                            </w:r>
                            <w:r w:rsidRPr="00E80F6F">
                              <w:t xml:space="preserve">). Calcium and magnesium carbonates tend to be deposited as off-white solids on the </w:t>
                            </w:r>
                            <w:r>
                              <w:t>surface of the PV panel</w:t>
                            </w:r>
                            <w:r w:rsidRPr="00E80F6F">
                              <w:t xml:space="preserve">. This precipitation (formation of an insoluble solid) is principally caused by thermal decomposition of bicarbonate ions but also happens to some extent even without such ions. The resulting build-up of scale restricts </w:t>
                            </w:r>
                            <w:r>
                              <w:t>sun light reducing cell</w:t>
                            </w:r>
                            <w:r w:rsidRPr="00E80F6F">
                              <w:t xml:space="preserve"> efficiency</w:t>
                            </w:r>
                            <w:r>
                              <w:t xml:space="preserve"> over time. </w:t>
                            </w:r>
                          </w:p>
                          <w:p w:rsidR="00722B2B" w:rsidRDefault="00722B2B" w:rsidP="00722B2B">
                            <w:pPr>
                              <w:pStyle w:val="BodyCopy"/>
                            </w:pPr>
                          </w:p>
                          <w:p w:rsidR="00722B2B" w:rsidRPr="00722B2B" w:rsidRDefault="00722B2B" w:rsidP="00722B2B">
                            <w:pPr>
                              <w:pStyle w:val="BodyCopy"/>
                              <w:rPr>
                                <w:b/>
                                <w:bCs/>
                                <w:sz w:val="28"/>
                                <w:szCs w:val="28"/>
                              </w:rPr>
                            </w:pPr>
                            <w:r w:rsidRPr="00722B2B">
                              <w:rPr>
                                <w:b/>
                                <w:bCs/>
                                <w:sz w:val="28"/>
                                <w:szCs w:val="28"/>
                              </w:rPr>
                              <w:t>Water Treatment</w:t>
                            </w:r>
                          </w:p>
                          <w:p w:rsidR="00722B2B" w:rsidRDefault="00722B2B" w:rsidP="00722B2B">
                            <w:pPr>
                              <w:pStyle w:val="BodyCopy"/>
                            </w:pPr>
                            <w:r>
                              <w:t>PV Cooler addresses hard water by carefully filtering it using a four stage reverse osmosis system</w:t>
                            </w:r>
                          </w:p>
                          <w:p w:rsidR="00722B2B" w:rsidRDefault="00722B2B" w:rsidP="00722B2B">
                            <w:pPr>
                              <w:pStyle w:val="BodyCopy"/>
                            </w:pPr>
                            <w:r w:rsidRPr="00542247">
                              <w:t>Reverse osmosis (RO)</w:t>
                            </w:r>
                            <w:r w:rsidRPr="005B1456">
                              <w:t xml:space="preserve"> is a water purification technology that uses a semipermeable membrane. In RO, an applied pressure is used to overcome osmotic pressure, a colligative property that is driven by chemical potential, a thermodynamic parameter. RO can remove many types of</w:t>
                            </w:r>
                            <w:r>
                              <w:t xml:space="preserve"> </w:t>
                            </w:r>
                            <w:r w:rsidRPr="005B1456">
                              <w:t xml:space="preserve">molecules and ions from solutions and is used in both industrial processes and in producing potable water. The result is that the solute is retained on the pressurized side of the membrane and the pure solvent is allowed to pass to the other side. </w:t>
                            </w:r>
                            <w:r>
                              <w:t>Filtered water used for cooling contains less than 10ppm of calcium carbonate and magnesium hydroxide salts which means it can be used safely over extensive periods without causing scale. An additional advantage arises from the readily available treated water on site which can be used to clean panels safely.</w:t>
                            </w:r>
                          </w:p>
                          <w:p w:rsidR="0046206B" w:rsidRPr="008E2C19" w:rsidRDefault="0046206B" w:rsidP="0046206B">
                            <w:pPr>
                              <w:pStyle w:val="BodyCopy"/>
                            </w:pPr>
                          </w:p>
                          <w:p w:rsidR="00D15A93" w:rsidRDefault="00463856" w:rsidP="00D15A93">
                            <w:pPr>
                              <w:pStyle w:val="Subhead2"/>
                            </w:pPr>
                            <w:r>
                              <w:t>Algorithm</w:t>
                            </w:r>
                          </w:p>
                          <w:p w:rsidR="0046206B" w:rsidRPr="008E2C19" w:rsidRDefault="00D15A93" w:rsidP="00D15A93">
                            <w:pPr>
                              <w:pStyle w:val="BodyCopy"/>
                            </w:pPr>
                            <w:r>
                              <w:rPr>
                                <w:b/>
                                <w:bCs/>
                              </w:rPr>
                              <w:t xml:space="preserve">PV cooler </w:t>
                            </w:r>
                            <w:r>
                              <w:t>uses</w:t>
                            </w:r>
                            <w:r w:rsidRPr="004C7188">
                              <w:t> a</w:t>
                            </w:r>
                            <w:r>
                              <w:t xml:space="preserve"> water saving</w:t>
                            </w:r>
                            <w:r w:rsidRPr="004C7188">
                              <w:t xml:space="preserve"> energy</w:t>
                            </w:r>
                            <w:r>
                              <w:t xml:space="preserve"> maximizing</w:t>
                            </w:r>
                            <w:r w:rsidRPr="004C7188">
                              <w:t xml:space="preserve"> automatic control algorithm </w:t>
                            </w:r>
                            <w:r>
                              <w:t>which runs on a microcontroller</w:t>
                            </w:r>
                            <w:r w:rsidRPr="004C7188">
                              <w:t xml:space="preserve">. </w:t>
                            </w:r>
                            <w:r>
                              <w:t>A</w:t>
                            </w:r>
                            <w:r w:rsidRPr="004C7188">
                              <w:t xml:space="preserve"> control loop measures the outside air temperature</w:t>
                            </w:r>
                            <w:r>
                              <w:t>, PV panel temperature and sun radiation</w:t>
                            </w:r>
                            <w:r w:rsidRPr="004C7188">
                              <w:t xml:space="preserve">; this information is used to </w:t>
                            </w:r>
                            <w:r>
                              <w:t>determine the amount of water required to cool the panels</w:t>
                            </w:r>
                            <w:r w:rsidRPr="004C7188">
                              <w:t xml:space="preserve"> as </w:t>
                            </w:r>
                            <w:r>
                              <w:t>both</w:t>
                            </w:r>
                            <w:r w:rsidRPr="004C7188">
                              <w:t xml:space="preserve"> temperature </w:t>
                            </w:r>
                            <w:r>
                              <w:t>and radiation vary</w:t>
                            </w:r>
                            <w:r w:rsidRPr="004C7188">
                              <w:t xml:space="preserve">. The </w:t>
                            </w:r>
                            <w:r>
                              <w:t xml:space="preserve">water </w:t>
                            </w:r>
                            <w:r w:rsidRPr="004C7188">
                              <w:t>supply is modulated in an inverse </w:t>
                            </w:r>
                            <w:r w:rsidRPr="001E2CAD">
                              <w:t>linear</w:t>
                            </w:r>
                            <w:r w:rsidRPr="004C7188">
                              <w:t xml:space="preserve"> ratio. The typical range for </w:t>
                            </w:r>
                            <w:r>
                              <w:t>PV panels</w:t>
                            </w:r>
                            <w:r w:rsidRPr="004C7188">
                              <w:t xml:space="preserve"> </w:t>
                            </w:r>
                            <w:r>
                              <w:t>can be from 20</w:t>
                            </w:r>
                            <w:r w:rsidRPr="004C7188">
                              <w:t>⁰C</w:t>
                            </w:r>
                            <w:r>
                              <w:t xml:space="preserve"> to </w:t>
                            </w:r>
                            <w:r w:rsidRPr="004C7188">
                              <w:t>8</w:t>
                            </w:r>
                            <w:r>
                              <w:t>0</w:t>
                            </w:r>
                            <w:r w:rsidRPr="004C7188">
                              <w:t xml:space="preserve"> ⁰C as the outside </w:t>
                            </w:r>
                            <w:r>
                              <w:t xml:space="preserve">ambient </w:t>
                            </w:r>
                            <w:r w:rsidRPr="004C7188">
                              <w:t>temperature varies from </w:t>
                            </w:r>
                            <w:r>
                              <w:t>20</w:t>
                            </w:r>
                            <w:r w:rsidRPr="004C7188">
                              <w:t>⁰C</w:t>
                            </w:r>
                            <w:r>
                              <w:t xml:space="preserve"> to 40</w:t>
                            </w:r>
                            <w:r w:rsidRPr="004C7188">
                              <w:t>⁰C.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1" o:spid="_x0000_s1032" type="#_x0000_t202" style="position:absolute;left:0;text-align:left;margin-left:-17.95pt;margin-top:100.3pt;width:224.95pt;height:520.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" filled="f" stroked="f">
                <v:textbox style="mso-next-textbox:#Text Box 52" inset="0,0,0,0">
                  <w:txbxContent>
                    <w:p w:rsidR="0046206B" w:rsidRPr="008E2C19" w:rsidRDefault="00463856" w:rsidP="0071743B">
                      <w:pPr>
                        <w:pStyle w:val="Subhead2"/>
                      </w:pPr>
                      <w:r>
                        <w:t>The effect of temperature</w:t>
                      </w:r>
                    </w:p>
                    <w:p w:rsidR="00722B2B" w:rsidRDefault="000F52E2" w:rsidP="00722B2B">
                      <w:pPr>
                        <w:pStyle w:val="BodyCopy"/>
                      </w:pPr>
                      <w:r>
                        <w:t>Photovoltaic cells performance depend</w:t>
                      </w:r>
                      <w:r w:rsidR="00BD661A">
                        <w:t>s</w:t>
                      </w:r>
                      <w:r>
                        <w:t xml:space="preserve"> on ambient temperature</w:t>
                      </w:r>
                      <w:r w:rsidR="0046206B" w:rsidRPr="008E2C19">
                        <w:t>.</w:t>
                      </w:r>
                      <w:r>
                        <w:t xml:space="preserve"> In order to generate electrical power, </w:t>
                      </w:r>
                      <w:r w:rsidR="00BD661A">
                        <w:t>In the process of</w:t>
                      </w:r>
                      <w:r>
                        <w:t xml:space="preserve"> convert</w:t>
                      </w:r>
                      <w:r w:rsidR="00BD661A">
                        <w:t>ing</w:t>
                      </w:r>
                      <w:r>
                        <w:t xml:space="preserve"> sunlight to effective</w:t>
                      </w:r>
                      <w:r w:rsidR="00BD661A">
                        <w:t xml:space="preserve"> current </w:t>
                      </w:r>
                      <w:r>
                        <w:t xml:space="preserve">most of the available energy received by sun light radiation is dissipated in the form of heat. Only 10-20% of this </w:t>
                      </w:r>
                      <w:r w:rsidR="00BD661A">
                        <w:t>energy</w:t>
                      </w:r>
                      <w:r>
                        <w:t xml:space="preserve"> is converted to </w:t>
                      </w:r>
                      <w:r w:rsidR="00BD661A">
                        <w:t>useful</w:t>
                      </w:r>
                      <w:r>
                        <w:t xml:space="preserve"> electrical power. </w:t>
                      </w:r>
                      <w:r w:rsidR="00722B2B">
                        <w:t xml:space="preserve">Heat is a form of energy which requires physical means for transfer. It is not possible to simply get rid of heat; it needs to be transferred by one of four forms: Conduction, Convection, Radiation or Phase change. PV Cooler uses water to perform two methods of heat transfer. PV panels sprayed with room temperature water conduct heat to the fluid raising the water temperature and lowering panel ambient temperature. At the second stage, water changes phase to vapor removing an additional substantial amount of heat. </w:t>
                      </w:r>
                    </w:p>
                    <w:p w:rsidR="0046206B" w:rsidRPr="008E2C19" w:rsidRDefault="0046206B" w:rsidP="00BD661A">
                      <w:pPr>
                        <w:pStyle w:val="BodyCopy"/>
                      </w:pPr>
                    </w:p>
                    <w:p w:rsidR="0046206B" w:rsidRPr="008E2C19" w:rsidRDefault="0046206B" w:rsidP="0046206B">
                      <w:pPr>
                        <w:pStyle w:val="BodyCopy"/>
                      </w:pPr>
                    </w:p>
                    <w:p w:rsidR="00722B2B" w:rsidRPr="00722B2B" w:rsidRDefault="00722B2B" w:rsidP="00722B2B">
                      <w:pPr>
                        <w:pStyle w:val="BodyCopy"/>
                        <w:rPr>
                          <w:b/>
                          <w:bCs/>
                          <w:sz w:val="28"/>
                          <w:szCs w:val="28"/>
                        </w:rPr>
                      </w:pPr>
                      <w:r w:rsidRPr="00722B2B">
                        <w:rPr>
                          <w:b/>
                          <w:bCs/>
                          <w:sz w:val="28"/>
                          <w:szCs w:val="28"/>
                        </w:rPr>
                        <w:t>Hard Water</w:t>
                      </w:r>
                    </w:p>
                    <w:p w:rsidR="00722B2B" w:rsidRDefault="00722B2B" w:rsidP="00722B2B">
                      <w:pPr>
                        <w:pStyle w:val="BodyCopy"/>
                      </w:pPr>
                      <w:r w:rsidRPr="00E80F6F">
                        <w:t xml:space="preserve">Hard water forms deposits that </w:t>
                      </w:r>
                      <w:r>
                        <w:t>stick to PV panels</w:t>
                      </w:r>
                      <w:r w:rsidRPr="00E80F6F">
                        <w:t>. These deposits, called "scale", are composed mainly of calcium carbonate</w:t>
                      </w:r>
                      <w:r>
                        <w:t xml:space="preserve"> </w:t>
                      </w:r>
                      <w:r w:rsidRPr="00E80F6F">
                        <w:t>(CaCO</w:t>
                      </w:r>
                      <w:r w:rsidRPr="00E80F6F">
                        <w:rPr>
                          <w:vertAlign w:val="subscript"/>
                        </w:rPr>
                        <w:t>3</w:t>
                      </w:r>
                      <w:r w:rsidRPr="00E80F6F">
                        <w:t>), magnesium hydroxide (</w:t>
                      </w:r>
                      <w:proofErr w:type="gramStart"/>
                      <w:r w:rsidRPr="00E80F6F">
                        <w:t>Mg(</w:t>
                      </w:r>
                      <w:proofErr w:type="gramEnd"/>
                      <w:r w:rsidRPr="00E80F6F">
                        <w:t>OH)</w:t>
                      </w:r>
                      <w:r w:rsidRPr="00E80F6F">
                        <w:rPr>
                          <w:vertAlign w:val="subscript"/>
                        </w:rPr>
                        <w:t>2</w:t>
                      </w:r>
                      <w:r w:rsidRPr="00E80F6F">
                        <w:t>), and calcium sulfate (CaSO</w:t>
                      </w:r>
                      <w:r w:rsidRPr="00E80F6F">
                        <w:rPr>
                          <w:vertAlign w:val="subscript"/>
                        </w:rPr>
                        <w:t>4</w:t>
                      </w:r>
                      <w:r w:rsidRPr="00E80F6F">
                        <w:t xml:space="preserve">). Calcium and magnesium carbonates tend to be deposited as off-white solids on the </w:t>
                      </w:r>
                      <w:r>
                        <w:t>surface of the PV panel</w:t>
                      </w:r>
                      <w:r w:rsidRPr="00E80F6F">
                        <w:t xml:space="preserve">. This precipitation (formation of an insoluble solid) is principally caused by thermal decomposition of bicarbonate ions but also happens to some extent even without such ions. The resulting build-up of scale restricts </w:t>
                      </w:r>
                      <w:r>
                        <w:t>sun light reducing cell</w:t>
                      </w:r>
                      <w:r w:rsidRPr="00E80F6F">
                        <w:t xml:space="preserve"> efficiency</w:t>
                      </w:r>
                      <w:r>
                        <w:t xml:space="preserve"> over time. </w:t>
                      </w:r>
                    </w:p>
                    <w:p w:rsidR="00722B2B" w:rsidRDefault="00722B2B" w:rsidP="00722B2B">
                      <w:pPr>
                        <w:pStyle w:val="BodyCopy"/>
                      </w:pPr>
                    </w:p>
                    <w:p w:rsidR="00722B2B" w:rsidRPr="00722B2B" w:rsidRDefault="00722B2B" w:rsidP="00722B2B">
                      <w:pPr>
                        <w:pStyle w:val="BodyCopy"/>
                        <w:rPr>
                          <w:b/>
                          <w:bCs/>
                          <w:sz w:val="28"/>
                          <w:szCs w:val="28"/>
                        </w:rPr>
                      </w:pPr>
                      <w:r w:rsidRPr="00722B2B">
                        <w:rPr>
                          <w:b/>
                          <w:bCs/>
                          <w:sz w:val="28"/>
                          <w:szCs w:val="28"/>
                        </w:rPr>
                        <w:t>Water Treatment</w:t>
                      </w:r>
                    </w:p>
                    <w:p w:rsidR="00722B2B" w:rsidRDefault="00722B2B" w:rsidP="00722B2B">
                      <w:pPr>
                        <w:pStyle w:val="BodyCopy"/>
                      </w:pPr>
                      <w:r>
                        <w:t>PV Cooler addresses hard water by carefully filtering it using a four stage reverse osmosis system</w:t>
                      </w:r>
                    </w:p>
                    <w:p w:rsidR="00722B2B" w:rsidRDefault="00722B2B" w:rsidP="00722B2B">
                      <w:pPr>
                        <w:pStyle w:val="BodyCopy"/>
                      </w:pPr>
                      <w:r w:rsidRPr="00542247">
                        <w:t>Reverse osmosis (RO)</w:t>
                      </w:r>
                      <w:r w:rsidRPr="005B1456">
                        <w:t xml:space="preserve"> is a water purification technology that uses a semipermeable membrane. In RO, an applied pressure is used to overcome osmotic pressure, a colligative property that is driven by chemical potential, a thermodynamic parameter. RO can remove many types of</w:t>
                      </w:r>
                      <w:r>
                        <w:t xml:space="preserve"> </w:t>
                      </w:r>
                      <w:r w:rsidRPr="005B1456">
                        <w:t xml:space="preserve">molecules and ions from solutions and is used in both industrial processes and in producing potable water. The result is that the solute is retained on the pressurized side of the membrane and the pure solvent is allowed to pass to the other side. </w:t>
                      </w:r>
                      <w:r>
                        <w:t>Filtered water used for cooling contains less than 10ppm of calcium carbonate and magnesium hydroxide salts which means it can be used safely over extensive periods without causing scale. An additional advantage arises from the readily available treated water on site which can be used to clean panels safely.</w:t>
                      </w:r>
                    </w:p>
                    <w:p w:rsidR="0046206B" w:rsidRPr="008E2C19" w:rsidRDefault="0046206B" w:rsidP="0046206B">
                      <w:pPr>
                        <w:pStyle w:val="BodyCopy"/>
                      </w:pPr>
                    </w:p>
                    <w:p w:rsidR="00D15A93" w:rsidRDefault="00463856" w:rsidP="00D15A93">
                      <w:pPr>
                        <w:pStyle w:val="Subhead2"/>
                      </w:pPr>
                      <w:r>
                        <w:t>Algorithm</w:t>
                      </w:r>
                    </w:p>
                    <w:p w:rsidR="0046206B" w:rsidRPr="008E2C19" w:rsidRDefault="00D15A93" w:rsidP="00D15A93">
                      <w:pPr>
                        <w:pStyle w:val="BodyCopy"/>
                      </w:pPr>
                      <w:r>
                        <w:rPr>
                          <w:b/>
                          <w:bCs/>
                        </w:rPr>
                        <w:t xml:space="preserve">PV cooler </w:t>
                      </w:r>
                      <w:r>
                        <w:t>uses</w:t>
                      </w:r>
                      <w:r w:rsidRPr="004C7188">
                        <w:t> a</w:t>
                      </w:r>
                      <w:r>
                        <w:t xml:space="preserve"> water saving</w:t>
                      </w:r>
                      <w:r w:rsidRPr="004C7188">
                        <w:t xml:space="preserve"> energy</w:t>
                      </w:r>
                      <w:r>
                        <w:t xml:space="preserve"> maximizing</w:t>
                      </w:r>
                      <w:r w:rsidRPr="004C7188">
                        <w:t xml:space="preserve"> automatic control algorithm </w:t>
                      </w:r>
                      <w:r>
                        <w:t>which runs on a microcontroller</w:t>
                      </w:r>
                      <w:r w:rsidRPr="004C7188">
                        <w:t xml:space="preserve">. </w:t>
                      </w:r>
                      <w:r>
                        <w:t>A</w:t>
                      </w:r>
                      <w:r w:rsidRPr="004C7188">
                        <w:t xml:space="preserve"> control loop measures the outside air temperature</w:t>
                      </w:r>
                      <w:r>
                        <w:t>, PV panel temperature and sun radiation</w:t>
                      </w:r>
                      <w:r w:rsidRPr="004C7188">
                        <w:t xml:space="preserve">; this information is used to </w:t>
                      </w:r>
                      <w:r>
                        <w:t>determine the amount of water required to cool the panels</w:t>
                      </w:r>
                      <w:r w:rsidRPr="004C7188">
                        <w:t xml:space="preserve"> as </w:t>
                      </w:r>
                      <w:r>
                        <w:t>both</w:t>
                      </w:r>
                      <w:r w:rsidRPr="004C7188">
                        <w:t xml:space="preserve"> temperature </w:t>
                      </w:r>
                      <w:r>
                        <w:t>and radiation vary</w:t>
                      </w:r>
                      <w:r w:rsidRPr="004C7188">
                        <w:t xml:space="preserve">. The </w:t>
                      </w:r>
                      <w:r>
                        <w:t xml:space="preserve">water </w:t>
                      </w:r>
                      <w:r w:rsidRPr="004C7188">
                        <w:t>supply is modulated in an inverse </w:t>
                      </w:r>
                      <w:r w:rsidRPr="001E2CAD">
                        <w:t>linear</w:t>
                      </w:r>
                      <w:r w:rsidRPr="004C7188">
                        <w:t xml:space="preserve"> ratio. The typical range for </w:t>
                      </w:r>
                      <w:r>
                        <w:t>PV panels</w:t>
                      </w:r>
                      <w:r w:rsidRPr="004C7188">
                        <w:t xml:space="preserve"> </w:t>
                      </w:r>
                      <w:r>
                        <w:t>can be from 20</w:t>
                      </w:r>
                      <w:r w:rsidRPr="004C7188">
                        <w:t>⁰C</w:t>
                      </w:r>
                      <w:r>
                        <w:t xml:space="preserve"> to </w:t>
                      </w:r>
                      <w:r w:rsidRPr="004C7188">
                        <w:t>8</w:t>
                      </w:r>
                      <w:r>
                        <w:t>0</w:t>
                      </w:r>
                      <w:r w:rsidRPr="004C7188">
                        <w:t xml:space="preserve"> ⁰C as the outside </w:t>
                      </w:r>
                      <w:r>
                        <w:t xml:space="preserve">ambient </w:t>
                      </w:r>
                      <w:r w:rsidRPr="004C7188">
                        <w:t>temperature varies from </w:t>
                      </w:r>
                      <w:r>
                        <w:t>20</w:t>
                      </w:r>
                      <w:r w:rsidRPr="004C7188">
                        <w:t>⁰C</w:t>
                      </w:r>
                      <w:r>
                        <w:t xml:space="preserve"> to 40</w:t>
                      </w:r>
                      <w:r w:rsidRPr="004C7188">
                        <w:t>⁰C.</w:t>
                      </w:r>
                    </w:p>
                  </w:txbxContent>
                </v:textbox>
                <w10:wrap type="square"/>
              </v:shape>
            </w:pict>
          </mc:Fallback>
        </mc:AlternateContent>
      </w:r>
      <w:r>
        <w:rPr>
          <w:noProof/>
          <w:szCs w:val="20"/>
          <w:lang w:bidi="he-IL"/>
        </w:rPr>
        <w:drawing>
          <wp:anchor distT="0" distB="0" distL="114300" distR="114300" simplePos="0" relativeHeight="251669504" behindDoc="1" locked="0" layoutInCell="1" allowOverlap="1" wp14:anchorId="7C0EE265" wp14:editId="6210412A">
            <wp:simplePos x="0" y="0"/>
            <wp:positionH relativeFrom="column">
              <wp:posOffset>-1155065</wp:posOffset>
            </wp:positionH>
            <wp:positionV relativeFrom="paragraph">
              <wp:posOffset>-924560</wp:posOffset>
            </wp:positionV>
            <wp:extent cx="7785100" cy="10071100"/>
            <wp:effectExtent l="0" t="0" r="0" b="0"/>
            <wp:wrapNone/>
            <wp:docPr id="61" name="Picture 61" descr="Modern_Real_Estate_Propo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dern_Real_Estate_Propos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85100" cy="10071100"/>
                    </a:xfrm>
                    <a:prstGeom prst="rect">
                      <a:avLst/>
                    </a:prstGeom>
                    <a:noFill/>
                  </pic:spPr>
                </pic:pic>
              </a:graphicData>
            </a:graphic>
            <wp14:sizeRelH relativeFrom="page">
              <wp14:pctWidth>0</wp14:pctWidth>
            </wp14:sizeRelH>
            <wp14:sizeRelV relativeFrom="page">
              <wp14:pctHeight>0</wp14:pctHeight>
            </wp14:sizeRelV>
          </wp:anchor>
        </w:drawing>
      </w:r>
      <w:r>
        <w:rPr>
          <w:noProof/>
          <w:szCs w:val="20"/>
          <w:lang w:bidi="he-IL"/>
        </w:rPr>
        <mc:AlternateContent>
          <mc:Choice Requires="wps">
            <w:drawing>
              <wp:anchor distT="0" distB="0" distL="114300" distR="114300" simplePos="0" relativeHeight="251656192" behindDoc="0" locked="0" layoutInCell="1" allowOverlap="1" wp14:anchorId="24A0C77E" wp14:editId="47120171">
                <wp:simplePos x="0" y="0"/>
                <wp:positionH relativeFrom="column">
                  <wp:posOffset>2783205</wp:posOffset>
                </wp:positionH>
                <wp:positionV relativeFrom="paragraph">
                  <wp:posOffset>-401320</wp:posOffset>
                </wp:positionV>
                <wp:extent cx="3085465" cy="281305"/>
                <wp:effectExtent l="1905" t="0" r="0" b="0"/>
                <wp:wrapNone/>
                <wp:docPr id="1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8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206B" w:rsidRPr="0071743B" w:rsidRDefault="00310BEF" w:rsidP="00310BEF">
                            <w:pPr>
                              <w:pStyle w:val="Byline"/>
                              <w:jc w:val="right"/>
                              <w:rPr>
                                <w:color w:val="FFFFFF"/>
                                <w:sz w:val="22"/>
                              </w:rPr>
                            </w:pPr>
                            <w:r>
                              <w:rPr>
                                <w:color w:val="FFFFFF"/>
                                <w:sz w:val="22"/>
                              </w:rPr>
                              <w:t>11</w:t>
                            </w:r>
                            <w:r w:rsidR="0046206B" w:rsidRPr="0071743B">
                              <w:rPr>
                                <w:color w:val="FFFFFF"/>
                                <w:sz w:val="22"/>
                              </w:rPr>
                              <w:t xml:space="preserve"> </w:t>
                            </w:r>
                            <w:r>
                              <w:rPr>
                                <w:color w:val="FFFFFF"/>
                                <w:sz w:val="22"/>
                              </w:rPr>
                              <w:t>09</w:t>
                            </w:r>
                            <w:r w:rsidR="0046206B" w:rsidRPr="0071743B">
                              <w:rPr>
                                <w:color w:val="FFFFFF"/>
                                <w:sz w:val="22"/>
                              </w:rPr>
                              <w:t xml:space="preserve"> </w:t>
                            </w:r>
                            <w:r>
                              <w:rPr>
                                <w:color w:val="FFFFFF"/>
                                <w:sz w:val="22"/>
                              </w:rPr>
                              <w:t>2013</w:t>
                            </w:r>
                          </w:p>
                          <w:p w:rsidR="0046206B" w:rsidRPr="0071743B" w:rsidRDefault="0046206B" w:rsidP="0046206B">
                            <w:pPr>
                              <w:pStyle w:val="Byline"/>
                              <w:rPr>
                                <w:color w:val="FFFFFF"/>
                                <w:sz w:val="36"/>
                              </w:rPr>
                            </w:pPr>
                          </w:p>
                          <w:p w:rsidR="0046206B" w:rsidRPr="005D2B4E" w:rsidRDefault="0046206B" w:rsidP="0046206B">
                            <w:pPr>
                              <w:jc w:val="center"/>
                              <w:rPr>
                                <w:color w:val="FF4F00"/>
                                <w:sz w:val="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33" type="#_x0000_t202" style="position:absolute;left:0;text-align:left;margin-left:219.15pt;margin-top:-31.6pt;width:242.95pt;height:22.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" filled="f" stroked="f">
                <v:textbox inset="0,0,0,0">
                  <w:txbxContent>
                    <w:p w:rsidR="0046206B" w:rsidRPr="0071743B" w:rsidRDefault="00310BEF" w:rsidP="00310BEF">
                      <w:pPr>
                        <w:pStyle w:val="Byline"/>
                        <w:jc w:val="right"/>
                        <w:rPr>
                          <w:color w:val="FFFFFF"/>
                          <w:sz w:val="22"/>
                        </w:rPr>
                      </w:pPr>
                      <w:r>
                        <w:rPr>
                          <w:color w:val="FFFFFF"/>
                          <w:sz w:val="22"/>
                        </w:rPr>
                        <w:t>11</w:t>
                      </w:r>
                      <w:r w:rsidR="0046206B" w:rsidRPr="0071743B">
                        <w:rPr>
                          <w:color w:val="FFFFFF"/>
                          <w:sz w:val="22"/>
                        </w:rPr>
                        <w:t xml:space="preserve"> </w:t>
                      </w:r>
                      <w:r>
                        <w:rPr>
                          <w:color w:val="FFFFFF"/>
                          <w:sz w:val="22"/>
                        </w:rPr>
                        <w:t>09</w:t>
                      </w:r>
                      <w:r w:rsidR="0046206B" w:rsidRPr="0071743B">
                        <w:rPr>
                          <w:color w:val="FFFFFF"/>
                          <w:sz w:val="22"/>
                        </w:rPr>
                        <w:t xml:space="preserve"> </w:t>
                      </w:r>
                      <w:r>
                        <w:rPr>
                          <w:color w:val="FFFFFF"/>
                          <w:sz w:val="22"/>
                        </w:rPr>
                        <w:t>2013</w:t>
                      </w:r>
                    </w:p>
                    <w:p w:rsidR="0046206B" w:rsidRPr="0071743B" w:rsidRDefault="0046206B" w:rsidP="0046206B">
                      <w:pPr>
                        <w:pStyle w:val="Byline"/>
                        <w:rPr>
                          <w:color w:val="FFFFFF"/>
                          <w:sz w:val="36"/>
                        </w:rPr>
                      </w:pPr>
                    </w:p>
                    <w:p w:rsidR="0046206B" w:rsidRPr="005D2B4E" w:rsidRDefault="0046206B" w:rsidP="0046206B">
                      <w:pPr>
                        <w:jc w:val="center"/>
                        <w:rPr>
                          <w:color w:val="FF4F00"/>
                          <w:sz w:val="44"/>
                        </w:rPr>
                      </w:pPr>
                    </w:p>
                  </w:txbxContent>
                </v:textbox>
              </v:shape>
            </w:pict>
          </mc:Fallback>
        </mc:AlternateContent>
      </w:r>
      <w:r>
        <w:rPr>
          <w:noProof/>
          <w:szCs w:val="20"/>
          <w:lang w:bidi="he-IL"/>
        </w:rPr>
        <mc:AlternateContent>
          <mc:Choice Requires="wps">
            <w:drawing>
              <wp:anchor distT="0" distB="0" distL="114300" distR="114300" simplePos="0" relativeHeight="251660288" behindDoc="0" locked="0" layoutInCell="1" allowOverlap="1" wp14:anchorId="18CE2FA2" wp14:editId="39061CB0">
                <wp:simplePos x="0" y="0"/>
                <wp:positionH relativeFrom="column">
                  <wp:posOffset>4623435</wp:posOffset>
                </wp:positionH>
                <wp:positionV relativeFrom="paragraph">
                  <wp:posOffset>9019540</wp:posOffset>
                </wp:positionV>
                <wp:extent cx="2400300" cy="685800"/>
                <wp:effectExtent l="3810" t="0" r="0" b="635"/>
                <wp:wrapNone/>
                <wp:docPr id="1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206B" w:rsidRPr="0071743B" w:rsidRDefault="0046206B" w:rsidP="0046206B">
                            <w:pPr>
                              <w:pStyle w:val="Byline"/>
                              <w:jc w:val="right"/>
                              <w:rPr>
                                <w:color w:val="939598"/>
                                <w:sz w:val="22"/>
                              </w:rPr>
                            </w:pPr>
                          </w:p>
                          <w:p w:rsidR="0046206B" w:rsidRPr="0071743B" w:rsidRDefault="0046206B" w:rsidP="0046206B">
                            <w:pPr>
                              <w:pStyle w:val="Byline"/>
                              <w:jc w:val="right"/>
                              <w:rPr>
                                <w:color w:val="939598"/>
                                <w:sz w:val="22"/>
                              </w:rPr>
                            </w:pPr>
                            <w:r w:rsidRPr="0071743B">
                              <w:rPr>
                                <w:color w:val="939598"/>
                                <w:sz w:val="22"/>
                              </w:rPr>
                              <w:t>Place Logo Or</w:t>
                            </w:r>
                          </w:p>
                          <w:p w:rsidR="0046206B" w:rsidRPr="0071743B" w:rsidRDefault="0046206B" w:rsidP="0046206B">
                            <w:pPr>
                              <w:pStyle w:val="Byline"/>
                              <w:jc w:val="right"/>
                              <w:rPr>
                                <w:color w:val="939598"/>
                                <w:sz w:val="22"/>
                              </w:rPr>
                            </w:pPr>
                            <w:r w:rsidRPr="0071743B">
                              <w:rPr>
                                <w:color w:val="939598"/>
                                <w:sz w:val="22"/>
                              </w:rPr>
                              <w:t>Company Name Here</w:t>
                            </w:r>
                          </w:p>
                          <w:p w:rsidR="0046206B" w:rsidRPr="004F11E8" w:rsidRDefault="0046206B" w:rsidP="0046206B">
                            <w:pPr>
                              <w:pStyle w:val="Byline"/>
                              <w:rPr>
                                <w:sz w:val="36"/>
                              </w:rPr>
                            </w:pPr>
                          </w:p>
                          <w:p w:rsidR="0046206B" w:rsidRPr="005D2B4E" w:rsidRDefault="0046206B" w:rsidP="0046206B">
                            <w:pPr>
                              <w:jc w:val="center"/>
                              <w:rPr>
                                <w:color w:val="FF4F00"/>
                                <w:sz w:val="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4" o:spid="_x0000_s1034" type="#_x0000_t202" style="position:absolute;left:0;text-align:left;margin-left:364.05pt;margin-top:710.2pt;width:189pt;height: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" filled="f" stroked="f">
                <v:textbox inset="0,0,0,0">
                  <w:txbxContent>
                    <w:p w:rsidR="0046206B" w:rsidRPr="0071743B" w:rsidRDefault="0046206B" w:rsidP="0046206B">
                      <w:pPr>
                        <w:pStyle w:val="Byline"/>
                        <w:jc w:val="right"/>
                        <w:rPr>
                          <w:color w:val="939598"/>
                          <w:sz w:val="22"/>
                        </w:rPr>
                      </w:pPr>
                    </w:p>
                    <w:p w:rsidR="0046206B" w:rsidRPr="0071743B" w:rsidRDefault="0046206B" w:rsidP="0046206B">
                      <w:pPr>
                        <w:pStyle w:val="Byline"/>
                        <w:jc w:val="right"/>
                        <w:rPr>
                          <w:color w:val="939598"/>
                          <w:sz w:val="22"/>
                        </w:rPr>
                      </w:pPr>
                      <w:r w:rsidRPr="0071743B">
                        <w:rPr>
                          <w:color w:val="939598"/>
                          <w:sz w:val="22"/>
                        </w:rPr>
                        <w:t>Place Logo Or</w:t>
                      </w:r>
                    </w:p>
                    <w:p w:rsidR="0046206B" w:rsidRPr="0071743B" w:rsidRDefault="0046206B" w:rsidP="0046206B">
                      <w:pPr>
                        <w:pStyle w:val="Byline"/>
                        <w:jc w:val="right"/>
                        <w:rPr>
                          <w:color w:val="939598"/>
                          <w:sz w:val="22"/>
                        </w:rPr>
                      </w:pPr>
                      <w:r w:rsidRPr="0071743B">
                        <w:rPr>
                          <w:color w:val="939598"/>
                          <w:sz w:val="22"/>
                        </w:rPr>
                        <w:t>Company Name Here</w:t>
                      </w:r>
                    </w:p>
                    <w:p w:rsidR="0046206B" w:rsidRPr="004F11E8" w:rsidRDefault="0046206B" w:rsidP="0046206B">
                      <w:pPr>
                        <w:pStyle w:val="Byline"/>
                        <w:rPr>
                          <w:sz w:val="36"/>
                        </w:rPr>
                      </w:pPr>
                    </w:p>
                    <w:p w:rsidR="0046206B" w:rsidRPr="005D2B4E" w:rsidRDefault="0046206B" w:rsidP="0046206B">
                      <w:pPr>
                        <w:jc w:val="center"/>
                        <w:rPr>
                          <w:color w:val="FF4F00"/>
                          <w:sz w:val="44"/>
                        </w:rPr>
                      </w:pPr>
                    </w:p>
                  </w:txbxContent>
                </v:textbox>
              </v:shape>
            </w:pict>
          </mc:Fallback>
        </mc:AlternateContent>
      </w:r>
      <w:r w:rsidR="0046206B">
        <w:br w:type="page"/>
      </w:r>
      <w:r w:rsidR="00DD01B9">
        <w:rPr>
          <w:noProof/>
          <w:szCs w:val="20"/>
          <w:lang w:bidi="he-IL"/>
        </w:rPr>
        <w:lastRenderedPageBreak/>
        <mc:AlternateContent>
          <mc:Choice Requires="wps">
            <w:drawing>
              <wp:anchor distT="0" distB="0" distL="114300" distR="114300" simplePos="0" relativeHeight="251667456" behindDoc="1" locked="0" layoutInCell="1" allowOverlap="1" wp14:anchorId="3A8766AD" wp14:editId="777AD369">
                <wp:simplePos x="0" y="0"/>
                <wp:positionH relativeFrom="column">
                  <wp:posOffset>-394335</wp:posOffset>
                </wp:positionH>
                <wp:positionV relativeFrom="paragraph">
                  <wp:posOffset>1054100</wp:posOffset>
                </wp:positionV>
                <wp:extent cx="2286000" cy="3081655"/>
                <wp:effectExtent l="38100" t="38100" r="38100" b="42545"/>
                <wp:wrapNone/>
                <wp:docPr id="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081655"/>
                        </a:xfrm>
                        <a:prstGeom prst="rect">
                          <a:avLst/>
                        </a:prstGeom>
                        <a:solidFill>
                          <a:srgbClr val="969696"/>
                        </a:solidFill>
                        <a:ln w="76200">
                          <a:solidFill>
                            <a:srgbClr val="BBCC30"/>
                          </a:solidFill>
                          <a:miter lim="800000"/>
                          <a:headEnd/>
                          <a:tailEnd/>
                        </a:ln>
                      </wps:spPr>
                      <wps:txbx>
                        <w:txbxContent>
                          <w:p w:rsidR="0046206B" w:rsidRPr="005D2B4E" w:rsidRDefault="00D64D55" w:rsidP="0046206B">
                            <w:pPr>
                              <w:jc w:val="center"/>
                              <w:rPr>
                                <w:rFonts w:ascii="Helvetica" w:hAnsi="Helvetica"/>
                                <w:sz w:val="22"/>
                              </w:rPr>
                            </w:pPr>
                            <w:r>
                              <w:rPr>
                                <w:rFonts w:ascii="Helvetica" w:hAnsi="Helvetica"/>
                                <w:noProof/>
                                <w:sz w:val="22"/>
                                <w:lang w:bidi="he-IL"/>
                              </w:rPr>
                              <w:drawing>
                                <wp:inline distT="0" distB="0" distL="0" distR="0" wp14:anchorId="4B44103E" wp14:editId="0D2FE7B4">
                                  <wp:extent cx="2204803" cy="2998381"/>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 Power.gif"/>
                                          <pic:cNvPicPr/>
                                        </pic:nvPicPr>
                                        <pic:blipFill>
                                          <a:blip r:embed="rId10">
                                            <a:extLst>
                                              <a:ext uri="{28A0092B-C50C-407E-A947-70E740481C1C}">
                                                <a14:useLocalDpi xmlns:a14="http://schemas.microsoft.com/office/drawing/2010/main" val="0"/>
                                              </a:ext>
                                            </a:extLst>
                                          </a:blip>
                                          <a:stretch>
                                            <a:fillRect/>
                                          </a:stretch>
                                        </pic:blipFill>
                                        <pic:spPr>
                                          <a:xfrm>
                                            <a:off x="0" y="0"/>
                                            <a:ext cx="2209800" cy="3005176"/>
                                          </a:xfrm>
                                          <a:prstGeom prst="rect">
                                            <a:avLst/>
                                          </a:prstGeom>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35" type="#_x0000_t202" style="position:absolute;left:0;text-align:left;margin-left:-31.05pt;margin-top:83pt;width:180pt;height:242.6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" fillcolor="#969696" strokecolor="#bbcc30" strokeweight="6pt">
                <v:textbox inset="0,0,0,0">
                  <w:txbxContent>
                    <w:p w:rsidR="0046206B" w:rsidRPr="005D2B4E" w:rsidRDefault="00D64D55" w:rsidP="0046206B">
                      <w:pPr>
                        <w:jc w:val="center"/>
                        <w:rPr>
                          <w:rFonts w:ascii="Helvetica" w:hAnsi="Helvetica"/>
                          <w:sz w:val="22"/>
                        </w:rPr>
                      </w:pPr>
                      <w:r>
                        <w:rPr>
                          <w:rFonts w:ascii="Helvetica" w:hAnsi="Helvetica"/>
                          <w:noProof/>
                          <w:sz w:val="22"/>
                          <w:lang w:bidi="he-IL"/>
                        </w:rPr>
                        <w:drawing>
                          <wp:inline distT="0" distB="0" distL="0" distR="0" wp14:anchorId="4B44103E" wp14:editId="0D2FE7B4">
                            <wp:extent cx="2204803" cy="2998381"/>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 Power.gif"/>
                                    <pic:cNvPicPr/>
                                  </pic:nvPicPr>
                                  <pic:blipFill>
                                    <a:blip r:embed="rId11">
                                      <a:extLst>
                                        <a:ext uri="{28A0092B-C50C-407E-A947-70E740481C1C}">
                                          <a14:useLocalDpi xmlns:a14="http://schemas.microsoft.com/office/drawing/2010/main" val="0"/>
                                        </a:ext>
                                      </a:extLst>
                                    </a:blip>
                                    <a:stretch>
                                      <a:fillRect/>
                                    </a:stretch>
                                  </pic:blipFill>
                                  <pic:spPr>
                                    <a:xfrm>
                                      <a:off x="0" y="0"/>
                                      <a:ext cx="2209800" cy="3005176"/>
                                    </a:xfrm>
                                    <a:prstGeom prst="rect">
                                      <a:avLst/>
                                    </a:prstGeom>
                                  </pic:spPr>
                                </pic:pic>
                              </a:graphicData>
                            </a:graphic>
                          </wp:inline>
                        </w:drawing>
                      </w:r>
                    </w:p>
                  </w:txbxContent>
                </v:textbox>
              </v:shape>
            </w:pict>
          </mc:Fallback>
        </mc:AlternateContent>
      </w:r>
      <w:r w:rsidR="00DD01B9">
        <w:rPr>
          <w:noProof/>
          <w:szCs w:val="20"/>
          <w:lang w:bidi="he-IL"/>
        </w:rPr>
        <mc:AlternateContent>
          <mc:Choice Requires="wps">
            <w:drawing>
              <wp:anchor distT="0" distB="0" distL="114300" distR="114300" simplePos="0" relativeHeight="251666432" behindDoc="1" locked="0" layoutInCell="1" allowOverlap="1" wp14:anchorId="3E0D57CF" wp14:editId="20EE72FF">
                <wp:simplePos x="0" y="0"/>
                <wp:positionH relativeFrom="column">
                  <wp:posOffset>2461260</wp:posOffset>
                </wp:positionH>
                <wp:positionV relativeFrom="paragraph">
                  <wp:posOffset>1041400</wp:posOffset>
                </wp:positionV>
                <wp:extent cx="2997835" cy="2834640"/>
                <wp:effectExtent l="38100" t="38100" r="31115" b="41910"/>
                <wp:wrapNone/>
                <wp:docPr id="10"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7835" cy="2834640"/>
                        </a:xfrm>
                        <a:prstGeom prst="rect">
                          <a:avLst/>
                        </a:prstGeom>
                        <a:solidFill>
                          <a:srgbClr val="969696"/>
                        </a:solidFill>
                        <a:ln w="76200">
                          <a:solidFill>
                            <a:srgbClr val="BBCC30"/>
                          </a:solidFill>
                          <a:miter lim="800000"/>
                          <a:headEnd/>
                          <a:tailEnd/>
                        </a:ln>
                      </wps:spPr>
                      <wps:txbx>
                        <w:txbxContent>
                          <w:p w:rsidR="0046206B" w:rsidRPr="005D2B4E" w:rsidRDefault="0007017A" w:rsidP="0046206B">
                            <w:pPr>
                              <w:jc w:val="center"/>
                              <w:rPr>
                                <w:rFonts w:ascii="Helvetica" w:hAnsi="Helvetica"/>
                                <w:sz w:val="22"/>
                              </w:rPr>
                            </w:pPr>
                            <w:r>
                              <w:rPr>
                                <w:rFonts w:ascii="Helvetica" w:hAnsi="Helvetica"/>
                                <w:noProof/>
                                <w:sz w:val="22"/>
                                <w:lang w:bidi="he-IL"/>
                              </w:rPr>
                              <w:drawing>
                                <wp:inline distT="0" distB="0" distL="0" distR="0" wp14:anchorId="264BB727" wp14:editId="41BE2344">
                                  <wp:extent cx="2892056" cy="2759338"/>
                                  <wp:effectExtent l="0" t="0" r="381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erature Graph.jpg"/>
                                          <pic:cNvPicPr/>
                                        </pic:nvPicPr>
                                        <pic:blipFill>
                                          <a:blip r:embed="rId12">
                                            <a:extLst>
                                              <a:ext uri="{28A0092B-C50C-407E-A947-70E740481C1C}">
                                                <a14:useLocalDpi xmlns:a14="http://schemas.microsoft.com/office/drawing/2010/main" val="0"/>
                                              </a:ext>
                                            </a:extLst>
                                          </a:blip>
                                          <a:stretch>
                                            <a:fillRect/>
                                          </a:stretch>
                                        </pic:blipFill>
                                        <pic:spPr>
                                          <a:xfrm>
                                            <a:off x="0" y="0"/>
                                            <a:ext cx="2891115" cy="2758440"/>
                                          </a:xfrm>
                                          <a:prstGeom prst="rect">
                                            <a:avLst/>
                                          </a:prstGeom>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6" type="#_x0000_t202" style="position:absolute;left:0;text-align:left;margin-left:193.8pt;margin-top:82pt;width:236.05pt;height:223.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" fillcolor="#969696" strokecolor="#bbcc30" strokeweight="6pt">
                <v:textbox inset="0,0,0,0">
                  <w:txbxContent>
                    <w:p w:rsidR="0046206B" w:rsidRPr="005D2B4E" w:rsidRDefault="0007017A" w:rsidP="0046206B">
                      <w:pPr>
                        <w:jc w:val="center"/>
                        <w:rPr>
                          <w:rFonts w:ascii="Helvetica" w:hAnsi="Helvetica"/>
                          <w:sz w:val="22"/>
                        </w:rPr>
                      </w:pPr>
                      <w:r>
                        <w:rPr>
                          <w:rFonts w:ascii="Helvetica" w:hAnsi="Helvetica"/>
                          <w:noProof/>
                          <w:sz w:val="22"/>
                          <w:lang w:bidi="he-IL"/>
                        </w:rPr>
                        <w:drawing>
                          <wp:inline distT="0" distB="0" distL="0" distR="0" wp14:anchorId="264BB727" wp14:editId="41BE2344">
                            <wp:extent cx="2892056" cy="2759338"/>
                            <wp:effectExtent l="0" t="0" r="381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erature Graph.jpg"/>
                                    <pic:cNvPicPr/>
                                  </pic:nvPicPr>
                                  <pic:blipFill>
                                    <a:blip r:embed="rId13">
                                      <a:extLst>
                                        <a:ext uri="{28A0092B-C50C-407E-A947-70E740481C1C}">
                                          <a14:useLocalDpi xmlns:a14="http://schemas.microsoft.com/office/drawing/2010/main" val="0"/>
                                        </a:ext>
                                      </a:extLst>
                                    </a:blip>
                                    <a:stretch>
                                      <a:fillRect/>
                                    </a:stretch>
                                  </pic:blipFill>
                                  <pic:spPr>
                                    <a:xfrm>
                                      <a:off x="0" y="0"/>
                                      <a:ext cx="2891115" cy="2758440"/>
                                    </a:xfrm>
                                    <a:prstGeom prst="rect">
                                      <a:avLst/>
                                    </a:prstGeom>
                                  </pic:spPr>
                                </pic:pic>
                              </a:graphicData>
                            </a:graphic>
                          </wp:inline>
                        </w:drawing>
                      </w:r>
                    </w:p>
                  </w:txbxContent>
                </v:textbox>
              </v:shape>
            </w:pict>
          </mc:Fallback>
        </mc:AlternateContent>
      </w:r>
      <w:r>
        <w:rPr>
          <w:noProof/>
          <w:szCs w:val="20"/>
          <w:lang w:bidi="he-IL"/>
        </w:rPr>
        <mc:AlternateContent>
          <mc:Choice Requires="wps">
            <w:drawing>
              <wp:anchor distT="0" distB="0" distL="114300" distR="114300" simplePos="0" relativeHeight="251645952" behindDoc="0" locked="0" layoutInCell="1" allowOverlap="1" wp14:anchorId="76BE6F75" wp14:editId="02C6DF02">
                <wp:simplePos x="0" y="0"/>
                <wp:positionH relativeFrom="column">
                  <wp:posOffset>635</wp:posOffset>
                </wp:positionH>
                <wp:positionV relativeFrom="paragraph">
                  <wp:posOffset>4556125</wp:posOffset>
                </wp:positionV>
                <wp:extent cx="5486400" cy="2710180"/>
                <wp:effectExtent l="635" t="3175" r="0" b="1270"/>
                <wp:wrapSquare wrapText="bothSides"/>
                <wp:docPr id="13"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10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206B" w:rsidRPr="0071743B" w:rsidRDefault="00D931FD" w:rsidP="00DD01B9">
                            <w:pPr>
                              <w:pStyle w:val="Headline2"/>
                            </w:pPr>
                            <w:r>
                              <w:t xml:space="preserve">PV Cooler </w:t>
                            </w:r>
                          </w:p>
                          <w:p w:rsidR="0046206B" w:rsidRPr="0071743B" w:rsidRDefault="00DD01B9" w:rsidP="00DD01B9">
                            <w:pPr>
                              <w:pStyle w:val="Subhead"/>
                            </w:pPr>
                            <w:proofErr w:type="gramStart"/>
                            <w:r>
                              <w:t>performance</w:t>
                            </w:r>
                            <w:proofErr w:type="gramEnd"/>
                            <w:r>
                              <w:t xml:space="preserve"> gain</w:t>
                            </w:r>
                          </w:p>
                          <w:p w:rsidR="0046206B" w:rsidRPr="008E2C19" w:rsidRDefault="00C060A6" w:rsidP="00C060A6">
                            <w:pPr>
                              <w:pStyle w:val="BodyCopy"/>
                            </w:pPr>
                            <w:r w:rsidRPr="00C060A6">
                              <w:rPr>
                                <w:color w:val="FFFFFF"/>
                              </w:rPr>
                              <w:t xml:space="preserve">The output of solar cells is affected by ambient temperature. As a result the power output will be reduced by between </w:t>
                            </w:r>
                            <w:proofErr w:type="gramStart"/>
                            <w:r w:rsidRPr="00C060A6">
                              <w:rPr>
                                <w:color w:val="FFFFFF"/>
                              </w:rPr>
                              <w:t>0.25%</w:t>
                            </w:r>
                            <w:proofErr w:type="gramEnd"/>
                            <w:r w:rsidRPr="00C060A6">
                              <w:rPr>
                                <w:color w:val="FFFFFF"/>
                              </w:rPr>
                              <w:t>(amorphous cells) and 0.5%(most crystalline cells) for each degree C of temperature rise. </w:t>
                            </w:r>
                            <w:r w:rsidRPr="00C060A6">
                              <w:rPr>
                                <w:color w:val="FFFFFF"/>
                              </w:rPr>
                              <w:br/>
                              <w:t>Panel temperatures in the summer in warm climates can easily reach 70</w:t>
                            </w:r>
                            <w:r w:rsidRPr="00C060A6">
                              <w:rPr>
                                <w:color w:val="FFFFFF"/>
                                <w:vertAlign w:val="superscript"/>
                              </w:rPr>
                              <w:t>o</w:t>
                            </w:r>
                            <w:r w:rsidRPr="00C060A6">
                              <w:rPr>
                                <w:color w:val="FFFFFF"/>
                              </w:rPr>
                              <w:t>C resulting in a 22% reduction in output compared to the rated output at 25</w:t>
                            </w:r>
                            <w:r w:rsidRPr="00C060A6">
                              <w:rPr>
                                <w:color w:val="FFFFFF"/>
                                <w:vertAlign w:val="superscript"/>
                              </w:rPr>
                              <w:t>o</w:t>
                            </w:r>
                            <w:r w:rsidRPr="00C060A6">
                              <w:rPr>
                                <w:color w:val="FFFFFF"/>
                              </w:rPr>
                              <w:t>C. PV Coolers objective is to operate at high temperatures with strong sun radiation. These conditions usually occur during the peak production ours which are typically between 10:00 PM to 14:00 PM. When panels are effectively cooled during peak production, a 20% gain can easily be achieved. Cooling at lower radiation periods has a lower performance gain and therefor is unnecessary.</w:t>
                            </w:r>
                          </w:p>
                          <w:p w:rsidR="0046206B" w:rsidRPr="008E2C19" w:rsidRDefault="0046206B" w:rsidP="00157382">
                            <w:pPr>
                              <w:pStyle w:val="BodyCopy"/>
                            </w:pPr>
                          </w:p>
                          <w:p w:rsidR="0046206B" w:rsidRPr="008E2C19" w:rsidRDefault="0046206B" w:rsidP="00157382">
                            <w:pPr>
                              <w:pStyle w:val="BodyCopy"/>
                            </w:pPr>
                          </w:p>
                          <w:p w:rsidR="0046206B" w:rsidRPr="008E2C19" w:rsidRDefault="0046206B" w:rsidP="0046206B">
                            <w:pPr>
                              <w:pStyle w:val="BodyCopy"/>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37" type="#_x0000_t202" style="position:absolute;left:0;text-align:left;margin-left:.05pt;margin-top:358.75pt;width:6in;height:213.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" filled="f" stroked="f">
                <v:textbox inset="0,0,0,0">
                  <w:txbxContent>
                    <w:p w:rsidR="0046206B" w:rsidRPr="0071743B" w:rsidRDefault="00D931FD" w:rsidP="00DD01B9">
                      <w:pPr>
                        <w:pStyle w:val="Headline2"/>
                      </w:pPr>
                      <w:r>
                        <w:t xml:space="preserve">PV Cooler </w:t>
                      </w:r>
                    </w:p>
                    <w:p w:rsidR="0046206B" w:rsidRPr="0071743B" w:rsidRDefault="00DD01B9" w:rsidP="00DD01B9">
                      <w:pPr>
                        <w:pStyle w:val="Subhead"/>
                      </w:pPr>
                      <w:proofErr w:type="gramStart"/>
                      <w:r>
                        <w:t>performance</w:t>
                      </w:r>
                      <w:proofErr w:type="gramEnd"/>
                      <w:r>
                        <w:t xml:space="preserve"> gain</w:t>
                      </w:r>
                    </w:p>
                    <w:p w:rsidR="0046206B" w:rsidRPr="008E2C19" w:rsidRDefault="00C060A6" w:rsidP="00C060A6">
                      <w:pPr>
                        <w:pStyle w:val="BodyCopy"/>
                      </w:pPr>
                      <w:r w:rsidRPr="00C060A6">
                        <w:rPr>
                          <w:color w:val="FFFFFF"/>
                        </w:rPr>
                        <w:t xml:space="preserve">The output of solar cells is affected by ambient temperature. As a result the power output will be reduced by between </w:t>
                      </w:r>
                      <w:proofErr w:type="gramStart"/>
                      <w:r w:rsidRPr="00C060A6">
                        <w:rPr>
                          <w:color w:val="FFFFFF"/>
                        </w:rPr>
                        <w:t>0.25%</w:t>
                      </w:r>
                      <w:proofErr w:type="gramEnd"/>
                      <w:r w:rsidRPr="00C060A6">
                        <w:rPr>
                          <w:color w:val="FFFFFF"/>
                        </w:rPr>
                        <w:t>(amorphous cells) and 0.5%(most crystalline cells) for each degree C of temperature rise. </w:t>
                      </w:r>
                      <w:r w:rsidRPr="00C060A6">
                        <w:rPr>
                          <w:color w:val="FFFFFF"/>
                        </w:rPr>
                        <w:br/>
                        <w:t>Panel temperatures in the summer in warm climates can easily reach 70</w:t>
                      </w:r>
                      <w:r w:rsidRPr="00C060A6">
                        <w:rPr>
                          <w:color w:val="FFFFFF"/>
                          <w:vertAlign w:val="superscript"/>
                        </w:rPr>
                        <w:t>o</w:t>
                      </w:r>
                      <w:r w:rsidRPr="00C060A6">
                        <w:rPr>
                          <w:color w:val="FFFFFF"/>
                        </w:rPr>
                        <w:t>C resulting in a 22% reduction in output compared to the rated output at 25</w:t>
                      </w:r>
                      <w:r w:rsidRPr="00C060A6">
                        <w:rPr>
                          <w:color w:val="FFFFFF"/>
                          <w:vertAlign w:val="superscript"/>
                        </w:rPr>
                        <w:t>o</w:t>
                      </w:r>
                      <w:r w:rsidRPr="00C060A6">
                        <w:rPr>
                          <w:color w:val="FFFFFF"/>
                        </w:rPr>
                        <w:t>C. PV Coolers objective is to operate at high temperatures with strong sun radiation. These conditions usually occur during the peak production ours which are typically between 10:00 PM to 14:00 PM. When panels are effectively cooled during peak production, a 20% gain can easily be achieved. Cooling at lower radiation periods has a lower performance gain and therefor is unnecessary.</w:t>
                      </w:r>
                    </w:p>
                    <w:p w:rsidR="0046206B" w:rsidRPr="008E2C19" w:rsidRDefault="0046206B" w:rsidP="00157382">
                      <w:pPr>
                        <w:pStyle w:val="BodyCopy"/>
                      </w:pPr>
                    </w:p>
                    <w:p w:rsidR="0046206B" w:rsidRPr="008E2C19" w:rsidRDefault="0046206B" w:rsidP="00157382">
                      <w:pPr>
                        <w:pStyle w:val="BodyCopy"/>
                      </w:pPr>
                    </w:p>
                    <w:p w:rsidR="0046206B" w:rsidRPr="008E2C19" w:rsidRDefault="0046206B" w:rsidP="0046206B">
                      <w:pPr>
                        <w:pStyle w:val="BodyCopy"/>
                      </w:pPr>
                    </w:p>
                  </w:txbxContent>
                </v:textbox>
                <w10:wrap type="square"/>
              </v:shape>
            </w:pict>
          </mc:Fallback>
        </mc:AlternateContent>
      </w:r>
      <w:r>
        <w:rPr>
          <w:noProof/>
          <w:szCs w:val="20"/>
          <w:lang w:bidi="he-IL"/>
        </w:rPr>
        <mc:AlternateContent>
          <mc:Choice Requires="wps">
            <w:drawing>
              <wp:anchor distT="0" distB="0" distL="114300" distR="114300" simplePos="0" relativeHeight="251646976" behindDoc="0" locked="0" layoutInCell="1" allowOverlap="1" wp14:anchorId="2265FAD0" wp14:editId="3D53C20D">
                <wp:simplePos x="0" y="0"/>
                <wp:positionH relativeFrom="column">
                  <wp:posOffset>2604135</wp:posOffset>
                </wp:positionH>
                <wp:positionV relativeFrom="paragraph">
                  <wp:posOffset>8460740</wp:posOffset>
                </wp:positionV>
                <wp:extent cx="3260725" cy="281305"/>
                <wp:effectExtent l="3810" t="2540" r="2540" b="1905"/>
                <wp:wrapNone/>
                <wp:docPr id="1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0725" cy="28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206B" w:rsidRPr="001C79D3" w:rsidRDefault="003B071B" w:rsidP="0046206B">
                            <w:pPr>
                              <w:pStyle w:val="Byline"/>
                              <w:tabs>
                                <w:tab w:val="left" w:pos="5130"/>
                                <w:tab w:val="left" w:pos="5220"/>
                              </w:tabs>
                              <w:jc w:val="right"/>
                              <w:rPr>
                                <w:color w:val="FFFFFF"/>
                                <w:sz w:val="24"/>
                              </w:rPr>
                            </w:pPr>
                            <w:r>
                              <w:rPr>
                                <w:color w:val="FFFFFF"/>
                                <w:sz w:val="24"/>
                              </w:rPr>
                              <w:t>PV Cooler</w:t>
                            </w:r>
                          </w:p>
                          <w:p w:rsidR="0046206B" w:rsidRPr="001C79D3" w:rsidRDefault="0046206B" w:rsidP="0046206B">
                            <w:pPr>
                              <w:pStyle w:val="Byline"/>
                              <w:tabs>
                                <w:tab w:val="left" w:pos="5130"/>
                              </w:tabs>
                              <w:rPr>
                                <w:color w:val="FFFFFF"/>
                                <w:sz w:val="24"/>
                              </w:rPr>
                            </w:pPr>
                          </w:p>
                          <w:p w:rsidR="0046206B" w:rsidRPr="005D2B4E" w:rsidRDefault="0046206B" w:rsidP="0046206B">
                            <w:pPr>
                              <w:tabs>
                                <w:tab w:val="left" w:pos="5130"/>
                              </w:tabs>
                              <w:jc w:val="center"/>
                              <w:rPr>
                                <w:color w:val="FF4F00"/>
                                <w:sz w:val="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38" type="#_x0000_t202" style="position:absolute;left:0;text-align:left;margin-left:205.05pt;margin-top:666.2pt;width:256.75pt;height:22.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xyisQIAALM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" filled="f" stroked="f">
                <v:textbox inset="0,0,0,0">
                  <w:txbxContent>
                    <w:p w:rsidR="0046206B" w:rsidRPr="001C79D3" w:rsidRDefault="003B071B" w:rsidP="0046206B">
                      <w:pPr>
                        <w:pStyle w:val="Byline"/>
                        <w:tabs>
                          <w:tab w:val="left" w:pos="5130"/>
                          <w:tab w:val="left" w:pos="5220"/>
                        </w:tabs>
                        <w:jc w:val="right"/>
                        <w:rPr>
                          <w:color w:val="FFFFFF"/>
                          <w:sz w:val="24"/>
                        </w:rPr>
                      </w:pPr>
                      <w:r>
                        <w:rPr>
                          <w:color w:val="FFFFFF"/>
                          <w:sz w:val="24"/>
                        </w:rPr>
                        <w:t>PV Cooler</w:t>
                      </w:r>
                    </w:p>
                    <w:p w:rsidR="0046206B" w:rsidRPr="001C79D3" w:rsidRDefault="0046206B" w:rsidP="0046206B">
                      <w:pPr>
                        <w:pStyle w:val="Byline"/>
                        <w:tabs>
                          <w:tab w:val="left" w:pos="5130"/>
                        </w:tabs>
                        <w:rPr>
                          <w:color w:val="FFFFFF"/>
                          <w:sz w:val="24"/>
                        </w:rPr>
                      </w:pPr>
                    </w:p>
                    <w:p w:rsidR="0046206B" w:rsidRPr="005D2B4E" w:rsidRDefault="0046206B" w:rsidP="0046206B">
                      <w:pPr>
                        <w:tabs>
                          <w:tab w:val="left" w:pos="5130"/>
                        </w:tabs>
                        <w:jc w:val="center"/>
                        <w:rPr>
                          <w:color w:val="FF4F00"/>
                          <w:sz w:val="44"/>
                        </w:rPr>
                      </w:pPr>
                    </w:p>
                  </w:txbxContent>
                </v:textbox>
              </v:shape>
            </w:pict>
          </mc:Fallback>
        </mc:AlternateContent>
      </w:r>
      <w:r>
        <w:rPr>
          <w:noProof/>
          <w:szCs w:val="20"/>
          <w:lang w:bidi="he-IL"/>
        </w:rPr>
        <mc:AlternateContent>
          <mc:Choice Requires="wps">
            <w:drawing>
              <wp:anchor distT="0" distB="0" distL="114300" distR="114300" simplePos="0" relativeHeight="251648000" behindDoc="0" locked="0" layoutInCell="1" allowOverlap="1" wp14:anchorId="514837F3" wp14:editId="5A974D34">
                <wp:simplePos x="0" y="0"/>
                <wp:positionH relativeFrom="column">
                  <wp:posOffset>2795270</wp:posOffset>
                </wp:positionH>
                <wp:positionV relativeFrom="paragraph">
                  <wp:posOffset>-390525</wp:posOffset>
                </wp:positionV>
                <wp:extent cx="3085465" cy="281305"/>
                <wp:effectExtent l="4445" t="0" r="0" b="4445"/>
                <wp:wrapNone/>
                <wp:docPr id="1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8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206B" w:rsidRPr="0071743B" w:rsidRDefault="00D15A93" w:rsidP="00D15A93">
                            <w:pPr>
                              <w:pStyle w:val="Byline"/>
                              <w:jc w:val="right"/>
                              <w:rPr>
                                <w:color w:val="FFFFFF"/>
                                <w:sz w:val="22"/>
                              </w:rPr>
                            </w:pPr>
                            <w:r>
                              <w:rPr>
                                <w:color w:val="FFFFFF"/>
                                <w:sz w:val="22"/>
                              </w:rPr>
                              <w:t>11</w:t>
                            </w:r>
                            <w:r w:rsidR="0046206B" w:rsidRPr="0071743B">
                              <w:rPr>
                                <w:color w:val="FFFFFF"/>
                                <w:sz w:val="22"/>
                              </w:rPr>
                              <w:t xml:space="preserve"> </w:t>
                            </w:r>
                            <w:r>
                              <w:rPr>
                                <w:color w:val="FFFFFF"/>
                                <w:sz w:val="22"/>
                              </w:rPr>
                              <w:t>09</w:t>
                            </w:r>
                            <w:r w:rsidR="0046206B" w:rsidRPr="0071743B">
                              <w:rPr>
                                <w:color w:val="FFFFFF"/>
                                <w:sz w:val="22"/>
                              </w:rPr>
                              <w:t xml:space="preserve"> </w:t>
                            </w:r>
                            <w:r>
                              <w:rPr>
                                <w:color w:val="FFFFFF"/>
                                <w:sz w:val="22"/>
                              </w:rPr>
                              <w:t>2013</w:t>
                            </w:r>
                          </w:p>
                          <w:p w:rsidR="0046206B" w:rsidRPr="0071743B" w:rsidRDefault="0046206B" w:rsidP="0046206B">
                            <w:pPr>
                              <w:pStyle w:val="Byline"/>
                              <w:rPr>
                                <w:color w:val="FFFFFF"/>
                                <w:sz w:val="36"/>
                              </w:rPr>
                            </w:pPr>
                          </w:p>
                          <w:p w:rsidR="0046206B" w:rsidRPr="005D2B4E" w:rsidRDefault="0046206B" w:rsidP="0046206B">
                            <w:pPr>
                              <w:jc w:val="center"/>
                              <w:rPr>
                                <w:color w:val="FF4F00"/>
                                <w:sz w:val="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9" type="#_x0000_t202" style="position:absolute;left:0;text-align:left;margin-left:220.1pt;margin-top:-30.75pt;width:242.95pt;height:22.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ZSDsQIAALM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" filled="f" stroked="f">
                <v:textbox inset="0,0,0,0">
                  <w:txbxContent>
                    <w:p w:rsidR="0046206B" w:rsidRPr="0071743B" w:rsidRDefault="00D15A93" w:rsidP="00D15A93">
                      <w:pPr>
                        <w:pStyle w:val="Byline"/>
                        <w:jc w:val="right"/>
                        <w:rPr>
                          <w:color w:val="FFFFFF"/>
                          <w:sz w:val="22"/>
                        </w:rPr>
                      </w:pPr>
                      <w:r>
                        <w:rPr>
                          <w:color w:val="FFFFFF"/>
                          <w:sz w:val="22"/>
                        </w:rPr>
                        <w:t>11</w:t>
                      </w:r>
                      <w:r w:rsidR="0046206B" w:rsidRPr="0071743B">
                        <w:rPr>
                          <w:color w:val="FFFFFF"/>
                          <w:sz w:val="22"/>
                        </w:rPr>
                        <w:t xml:space="preserve"> </w:t>
                      </w:r>
                      <w:r>
                        <w:rPr>
                          <w:color w:val="FFFFFF"/>
                          <w:sz w:val="22"/>
                        </w:rPr>
                        <w:t>09</w:t>
                      </w:r>
                      <w:r w:rsidR="0046206B" w:rsidRPr="0071743B">
                        <w:rPr>
                          <w:color w:val="FFFFFF"/>
                          <w:sz w:val="22"/>
                        </w:rPr>
                        <w:t xml:space="preserve"> </w:t>
                      </w:r>
                      <w:r>
                        <w:rPr>
                          <w:color w:val="FFFFFF"/>
                          <w:sz w:val="22"/>
                        </w:rPr>
                        <w:t>2013</w:t>
                      </w:r>
                    </w:p>
                    <w:p w:rsidR="0046206B" w:rsidRPr="0071743B" w:rsidRDefault="0046206B" w:rsidP="0046206B">
                      <w:pPr>
                        <w:pStyle w:val="Byline"/>
                        <w:rPr>
                          <w:color w:val="FFFFFF"/>
                          <w:sz w:val="36"/>
                        </w:rPr>
                      </w:pPr>
                    </w:p>
                    <w:p w:rsidR="0046206B" w:rsidRPr="005D2B4E" w:rsidRDefault="0046206B" w:rsidP="0046206B">
                      <w:pPr>
                        <w:jc w:val="center"/>
                        <w:rPr>
                          <w:color w:val="FF4F00"/>
                          <w:sz w:val="44"/>
                        </w:rPr>
                      </w:pPr>
                    </w:p>
                  </w:txbxContent>
                </v:textbox>
              </v:shape>
            </w:pict>
          </mc:Fallback>
        </mc:AlternateContent>
      </w:r>
      <w:r>
        <w:rPr>
          <w:noProof/>
          <w:szCs w:val="20"/>
          <w:lang w:bidi="he-IL"/>
        </w:rPr>
        <w:drawing>
          <wp:anchor distT="0" distB="0" distL="114300" distR="114300" simplePos="0" relativeHeight="251665408" behindDoc="1" locked="0" layoutInCell="1" allowOverlap="1" wp14:anchorId="79799B41" wp14:editId="494604DF">
            <wp:simplePos x="0" y="0"/>
            <wp:positionH relativeFrom="column">
              <wp:posOffset>-1142365</wp:posOffset>
            </wp:positionH>
            <wp:positionV relativeFrom="paragraph">
              <wp:posOffset>-911860</wp:posOffset>
            </wp:positionV>
            <wp:extent cx="7772400" cy="10058400"/>
            <wp:effectExtent l="0" t="0" r="0" b="0"/>
            <wp:wrapNone/>
            <wp:docPr id="27" name="Picture 27" descr="mod_realestate_proposa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_realestate_proposal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14:sizeRelH relativeFrom="page">
              <wp14:pctWidth>0</wp14:pctWidth>
            </wp14:sizeRelH>
            <wp14:sizeRelV relativeFrom="page">
              <wp14:pctHeight>0</wp14:pctHeight>
            </wp14:sizeRelV>
          </wp:anchor>
        </w:drawing>
      </w:r>
      <w:r w:rsidR="0046206B">
        <w:br w:type="page"/>
      </w:r>
      <w:r w:rsidR="00182129">
        <w:rPr>
          <w:noProof/>
          <w:szCs w:val="20"/>
          <w:lang w:bidi="he-IL"/>
        </w:rPr>
        <w:lastRenderedPageBreak/>
        <mc:AlternateContent>
          <mc:Choice Requires="wps">
            <w:drawing>
              <wp:anchor distT="0" distB="0" distL="114300" distR="114300" simplePos="0" relativeHeight="251676672" behindDoc="0" locked="0" layoutInCell="1" allowOverlap="1" wp14:anchorId="3476E3DD" wp14:editId="501057E6">
                <wp:simplePos x="0" y="0"/>
                <wp:positionH relativeFrom="column">
                  <wp:posOffset>2514600</wp:posOffset>
                </wp:positionH>
                <wp:positionV relativeFrom="paragraph">
                  <wp:posOffset>2714625</wp:posOffset>
                </wp:positionV>
                <wp:extent cx="3517900" cy="1552575"/>
                <wp:effectExtent l="0" t="0" r="6350" b="9525"/>
                <wp:wrapSquare wrapText="bothSides"/>
                <wp:docPr id="2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900" cy="155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0"/>
                              <w:gridCol w:w="1080"/>
                              <w:gridCol w:w="1080"/>
                              <w:gridCol w:w="1175"/>
                            </w:tblGrid>
                            <w:tr w:rsidR="00182129" w:rsidRPr="00182129" w:rsidTr="00182129">
                              <w:trPr>
                                <w:trHeight w:val="300"/>
                                <w:jc w:val="center"/>
                              </w:trPr>
                              <w:tc>
                                <w:tcPr>
                                  <w:tcW w:w="1940" w:type="dxa"/>
                                  <w:noWrap/>
                                  <w:hideMark/>
                                </w:tcPr>
                                <w:p w:rsidR="00182129" w:rsidRPr="00182129" w:rsidRDefault="00182129" w:rsidP="00182129">
                                  <w:pPr>
                                    <w:pStyle w:val="BodyCopy"/>
                                  </w:pPr>
                                </w:p>
                              </w:tc>
                              <w:tc>
                                <w:tcPr>
                                  <w:tcW w:w="1080" w:type="dxa"/>
                                  <w:noWrap/>
                                  <w:hideMark/>
                                </w:tcPr>
                                <w:p w:rsidR="00182129" w:rsidRPr="00182129" w:rsidRDefault="00182129" w:rsidP="00182129">
                                  <w:pPr>
                                    <w:pStyle w:val="BodyCopy"/>
                                  </w:pPr>
                                  <w:r w:rsidRPr="00182129">
                                    <w:t xml:space="preserve"> </w:t>
                                  </w:r>
                                  <w:r w:rsidRPr="00182129">
                                    <w:rPr>
                                      <w:rtl/>
                                      <w:lang w:bidi="he-IL"/>
                                    </w:rPr>
                                    <w:t xml:space="preserve">₪ </w:t>
                                  </w:r>
                                  <w:r w:rsidRPr="00182129">
                                    <w:t xml:space="preserve">12,000 </w:t>
                                  </w:r>
                                </w:p>
                              </w:tc>
                              <w:tc>
                                <w:tcPr>
                                  <w:tcW w:w="1080" w:type="dxa"/>
                                  <w:noWrap/>
                                  <w:hideMark/>
                                </w:tcPr>
                                <w:p w:rsidR="00182129" w:rsidRPr="00182129" w:rsidRDefault="00182129" w:rsidP="00182129">
                                  <w:pPr>
                                    <w:pStyle w:val="BodyCopy"/>
                                  </w:pPr>
                                  <w:r w:rsidRPr="00182129">
                                    <w:t xml:space="preserve"> </w:t>
                                  </w:r>
                                  <w:r w:rsidRPr="00182129">
                                    <w:rPr>
                                      <w:rtl/>
                                      <w:lang w:bidi="he-IL"/>
                                    </w:rPr>
                                    <w:t xml:space="preserve">₪ </w:t>
                                  </w:r>
                                  <w:r w:rsidRPr="00182129">
                                    <w:t xml:space="preserve">10,000 </w:t>
                                  </w:r>
                                </w:p>
                              </w:tc>
                              <w:tc>
                                <w:tcPr>
                                  <w:tcW w:w="1175" w:type="dxa"/>
                                  <w:noWrap/>
                                  <w:hideMark/>
                                </w:tcPr>
                                <w:p w:rsidR="00182129" w:rsidRPr="00182129" w:rsidRDefault="00182129" w:rsidP="00182129">
                                  <w:pPr>
                                    <w:pStyle w:val="BodyCopy"/>
                                  </w:pPr>
                                  <w:r w:rsidRPr="00182129">
                                    <w:t xml:space="preserve"> </w:t>
                                  </w:r>
                                  <w:r w:rsidRPr="00182129">
                                    <w:rPr>
                                      <w:rtl/>
                                      <w:lang w:bidi="he-IL"/>
                                    </w:rPr>
                                    <w:t>₪</w:t>
                                  </w:r>
                                  <w:r w:rsidRPr="00182129">
                                    <w:t xml:space="preserve">   8,000 </w:t>
                                  </w:r>
                                </w:p>
                              </w:tc>
                            </w:tr>
                            <w:tr w:rsidR="00182129" w:rsidRPr="00182129" w:rsidTr="00182129">
                              <w:trPr>
                                <w:trHeight w:val="300"/>
                                <w:jc w:val="center"/>
                              </w:trPr>
                              <w:tc>
                                <w:tcPr>
                                  <w:tcW w:w="1940" w:type="dxa"/>
                                  <w:noWrap/>
                                  <w:hideMark/>
                                </w:tcPr>
                                <w:p w:rsidR="00182129" w:rsidRPr="00182129" w:rsidRDefault="00182129" w:rsidP="00182129">
                                  <w:pPr>
                                    <w:pStyle w:val="BodyCopy"/>
                                  </w:pPr>
                                  <w:r w:rsidRPr="00182129">
                                    <w:t xml:space="preserve"> </w:t>
                                  </w:r>
                                  <w:r w:rsidRPr="00182129">
                                    <w:rPr>
                                      <w:rtl/>
                                      <w:lang w:bidi="he-IL"/>
                                    </w:rPr>
                                    <w:t>₪</w:t>
                                  </w:r>
                                  <w:r w:rsidRPr="00182129">
                                    <w:t xml:space="preserve">                   0.50 </w:t>
                                  </w:r>
                                </w:p>
                              </w:tc>
                              <w:tc>
                                <w:tcPr>
                                  <w:tcW w:w="1080" w:type="dxa"/>
                                  <w:noWrap/>
                                  <w:hideMark/>
                                </w:tcPr>
                                <w:p w:rsidR="00182129" w:rsidRPr="00182129" w:rsidRDefault="00182129" w:rsidP="00182129">
                                  <w:pPr>
                                    <w:pStyle w:val="BodyCopy"/>
                                  </w:pPr>
                                  <w:r w:rsidRPr="00182129">
                                    <w:t>17%</w:t>
                                  </w:r>
                                </w:p>
                              </w:tc>
                              <w:tc>
                                <w:tcPr>
                                  <w:tcW w:w="1080" w:type="dxa"/>
                                  <w:noWrap/>
                                  <w:hideMark/>
                                </w:tcPr>
                                <w:p w:rsidR="00182129" w:rsidRPr="00182129" w:rsidRDefault="00182129" w:rsidP="00182129">
                                  <w:pPr>
                                    <w:pStyle w:val="BodyCopy"/>
                                  </w:pPr>
                                  <w:r w:rsidRPr="00182129">
                                    <w:t>21%</w:t>
                                  </w:r>
                                </w:p>
                              </w:tc>
                              <w:tc>
                                <w:tcPr>
                                  <w:tcW w:w="1175" w:type="dxa"/>
                                  <w:noWrap/>
                                  <w:hideMark/>
                                </w:tcPr>
                                <w:p w:rsidR="00182129" w:rsidRPr="00182129" w:rsidRDefault="00182129" w:rsidP="00182129">
                                  <w:pPr>
                                    <w:pStyle w:val="BodyCopy"/>
                                  </w:pPr>
                                  <w:r w:rsidRPr="00182129">
                                    <w:t>27%</w:t>
                                  </w:r>
                                </w:p>
                              </w:tc>
                            </w:tr>
                            <w:tr w:rsidR="00182129" w:rsidRPr="00182129" w:rsidTr="00182129">
                              <w:trPr>
                                <w:trHeight w:val="300"/>
                                <w:jc w:val="center"/>
                              </w:trPr>
                              <w:tc>
                                <w:tcPr>
                                  <w:tcW w:w="1940" w:type="dxa"/>
                                  <w:noWrap/>
                                  <w:hideMark/>
                                </w:tcPr>
                                <w:p w:rsidR="00182129" w:rsidRPr="00182129" w:rsidRDefault="00182129" w:rsidP="00182129">
                                  <w:pPr>
                                    <w:pStyle w:val="BodyCopy"/>
                                  </w:pPr>
                                  <w:r w:rsidRPr="00182129">
                                    <w:t xml:space="preserve"> </w:t>
                                  </w:r>
                                  <w:r w:rsidRPr="00182129">
                                    <w:rPr>
                                      <w:rtl/>
                                      <w:lang w:bidi="he-IL"/>
                                    </w:rPr>
                                    <w:t>₪</w:t>
                                  </w:r>
                                  <w:r w:rsidRPr="00182129">
                                    <w:t xml:space="preserve">                   0.70 </w:t>
                                  </w:r>
                                </w:p>
                              </w:tc>
                              <w:tc>
                                <w:tcPr>
                                  <w:tcW w:w="1080" w:type="dxa"/>
                                  <w:noWrap/>
                                  <w:hideMark/>
                                </w:tcPr>
                                <w:p w:rsidR="00182129" w:rsidRPr="00182129" w:rsidRDefault="00182129" w:rsidP="00182129">
                                  <w:pPr>
                                    <w:pStyle w:val="BodyCopy"/>
                                  </w:pPr>
                                  <w:r w:rsidRPr="00182129">
                                    <w:t>27%</w:t>
                                  </w:r>
                                </w:p>
                              </w:tc>
                              <w:tc>
                                <w:tcPr>
                                  <w:tcW w:w="1080" w:type="dxa"/>
                                  <w:noWrap/>
                                  <w:hideMark/>
                                </w:tcPr>
                                <w:p w:rsidR="00182129" w:rsidRPr="00182129" w:rsidRDefault="00182129" w:rsidP="00182129">
                                  <w:pPr>
                                    <w:pStyle w:val="BodyCopy"/>
                                  </w:pPr>
                                  <w:r w:rsidRPr="00182129">
                                    <w:t>33%</w:t>
                                  </w:r>
                                </w:p>
                              </w:tc>
                              <w:tc>
                                <w:tcPr>
                                  <w:tcW w:w="1175" w:type="dxa"/>
                                  <w:noWrap/>
                                  <w:hideMark/>
                                </w:tcPr>
                                <w:p w:rsidR="00182129" w:rsidRPr="00182129" w:rsidRDefault="00182129" w:rsidP="00182129">
                                  <w:pPr>
                                    <w:pStyle w:val="BodyCopy"/>
                                  </w:pPr>
                                  <w:r w:rsidRPr="00182129">
                                    <w:t>41%</w:t>
                                  </w:r>
                                </w:p>
                              </w:tc>
                            </w:tr>
                            <w:tr w:rsidR="00182129" w:rsidRPr="00182129" w:rsidTr="00182129">
                              <w:trPr>
                                <w:trHeight w:val="300"/>
                                <w:jc w:val="center"/>
                              </w:trPr>
                              <w:tc>
                                <w:tcPr>
                                  <w:tcW w:w="1940" w:type="dxa"/>
                                  <w:noWrap/>
                                  <w:hideMark/>
                                </w:tcPr>
                                <w:p w:rsidR="00182129" w:rsidRPr="00182129" w:rsidRDefault="00182129" w:rsidP="00182129">
                                  <w:pPr>
                                    <w:pStyle w:val="BodyCopy"/>
                                  </w:pPr>
                                  <w:r w:rsidRPr="00182129">
                                    <w:t xml:space="preserve"> </w:t>
                                  </w:r>
                                  <w:r w:rsidRPr="00182129">
                                    <w:rPr>
                                      <w:rtl/>
                                      <w:lang w:bidi="he-IL"/>
                                    </w:rPr>
                                    <w:t>₪</w:t>
                                  </w:r>
                                  <w:r w:rsidRPr="00182129">
                                    <w:t xml:space="preserve">                   0.80 </w:t>
                                  </w:r>
                                </w:p>
                              </w:tc>
                              <w:tc>
                                <w:tcPr>
                                  <w:tcW w:w="1080" w:type="dxa"/>
                                  <w:noWrap/>
                                  <w:hideMark/>
                                </w:tcPr>
                                <w:p w:rsidR="00182129" w:rsidRPr="00182129" w:rsidRDefault="00182129" w:rsidP="00182129">
                                  <w:pPr>
                                    <w:pStyle w:val="BodyCopy"/>
                                  </w:pPr>
                                  <w:r w:rsidRPr="00182129">
                                    <w:t>32%</w:t>
                                  </w:r>
                                </w:p>
                              </w:tc>
                              <w:tc>
                                <w:tcPr>
                                  <w:tcW w:w="1080" w:type="dxa"/>
                                  <w:noWrap/>
                                  <w:hideMark/>
                                </w:tcPr>
                                <w:p w:rsidR="00182129" w:rsidRPr="00182129" w:rsidRDefault="00182129" w:rsidP="00182129">
                                  <w:pPr>
                                    <w:pStyle w:val="BodyCopy"/>
                                  </w:pPr>
                                  <w:r w:rsidRPr="00182129">
                                    <w:t>39%</w:t>
                                  </w:r>
                                </w:p>
                              </w:tc>
                              <w:tc>
                                <w:tcPr>
                                  <w:tcW w:w="1175" w:type="dxa"/>
                                  <w:noWrap/>
                                  <w:hideMark/>
                                </w:tcPr>
                                <w:p w:rsidR="00182129" w:rsidRPr="00182129" w:rsidRDefault="00182129" w:rsidP="00182129">
                                  <w:pPr>
                                    <w:pStyle w:val="BodyCopy"/>
                                  </w:pPr>
                                  <w:r w:rsidRPr="00182129">
                                    <w:t>49%</w:t>
                                  </w:r>
                                </w:p>
                              </w:tc>
                            </w:tr>
                            <w:tr w:rsidR="00182129" w:rsidRPr="00182129" w:rsidTr="00182129">
                              <w:trPr>
                                <w:trHeight w:val="300"/>
                                <w:jc w:val="center"/>
                              </w:trPr>
                              <w:tc>
                                <w:tcPr>
                                  <w:tcW w:w="1940" w:type="dxa"/>
                                  <w:noWrap/>
                                  <w:hideMark/>
                                </w:tcPr>
                                <w:p w:rsidR="00182129" w:rsidRPr="00182129" w:rsidRDefault="00182129" w:rsidP="00182129">
                                  <w:pPr>
                                    <w:pStyle w:val="BodyCopy"/>
                                  </w:pPr>
                                  <w:r w:rsidRPr="00182129">
                                    <w:t xml:space="preserve"> </w:t>
                                  </w:r>
                                  <w:r w:rsidRPr="00182129">
                                    <w:rPr>
                                      <w:rtl/>
                                      <w:lang w:bidi="he-IL"/>
                                    </w:rPr>
                                    <w:t>₪</w:t>
                                  </w:r>
                                  <w:r w:rsidRPr="00182129">
                                    <w:t xml:space="preserve">                   1.00 </w:t>
                                  </w:r>
                                </w:p>
                              </w:tc>
                              <w:tc>
                                <w:tcPr>
                                  <w:tcW w:w="1080" w:type="dxa"/>
                                  <w:noWrap/>
                                  <w:hideMark/>
                                </w:tcPr>
                                <w:p w:rsidR="00182129" w:rsidRPr="00182129" w:rsidRDefault="00182129" w:rsidP="00182129">
                                  <w:pPr>
                                    <w:pStyle w:val="BodyCopy"/>
                                  </w:pPr>
                                  <w:r w:rsidRPr="00182129">
                                    <w:t>42%</w:t>
                                  </w:r>
                                </w:p>
                              </w:tc>
                              <w:tc>
                                <w:tcPr>
                                  <w:tcW w:w="1080" w:type="dxa"/>
                                  <w:noWrap/>
                                  <w:hideMark/>
                                </w:tcPr>
                                <w:p w:rsidR="00182129" w:rsidRPr="00182129" w:rsidRDefault="00182129" w:rsidP="00182129">
                                  <w:pPr>
                                    <w:pStyle w:val="BodyCopy"/>
                                  </w:pPr>
                                  <w:r w:rsidRPr="00182129">
                                    <w:t>51%</w:t>
                                  </w:r>
                                </w:p>
                              </w:tc>
                              <w:tc>
                                <w:tcPr>
                                  <w:tcW w:w="1175" w:type="dxa"/>
                                  <w:noWrap/>
                                  <w:hideMark/>
                                </w:tcPr>
                                <w:p w:rsidR="00182129" w:rsidRPr="00182129" w:rsidRDefault="00182129" w:rsidP="00182129">
                                  <w:pPr>
                                    <w:pStyle w:val="BodyCopy"/>
                                  </w:pPr>
                                  <w:r w:rsidRPr="00182129">
                                    <w:t>63%</w:t>
                                  </w:r>
                                </w:p>
                              </w:tc>
                            </w:tr>
                          </w:tbl>
                          <w:p w:rsidR="00182129" w:rsidRDefault="00182129" w:rsidP="003C5AAC">
                            <w:pPr>
                              <w:pStyle w:val="BodyCopy"/>
                            </w:pPr>
                            <w:r>
                              <w:t xml:space="preserve">The table above displays </w:t>
                            </w:r>
                            <w:r w:rsidR="003C5AAC">
                              <w:t xml:space="preserve">IRR values with various </w:t>
                            </w:r>
                            <w:proofErr w:type="gramStart"/>
                            <w:r w:rsidR="003C5AAC">
                              <w:t>system</w:t>
                            </w:r>
                            <w:proofErr w:type="gramEnd"/>
                            <w:r>
                              <w:t xml:space="preserve"> cost/feed in tariff scenario</w:t>
                            </w:r>
                            <w:r w:rsidR="003C5AAC">
                              <w:t>s</w:t>
                            </w:r>
                            <w:r>
                              <w:t>.</w:t>
                            </w:r>
                          </w:p>
                          <w:p w:rsidR="00182129" w:rsidRPr="008E2C19" w:rsidRDefault="00182129" w:rsidP="00182129">
                            <w:pPr>
                              <w:pStyle w:val="BodyCopy"/>
                              <w:rPr>
                                <w:rtl/>
                                <w:lang w:bidi="he-IL"/>
                              </w:rPr>
                            </w:pPr>
                            <w:r>
                              <w:t>Unit price reduction depends on system scale.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40" type="#_x0000_t202" style="position:absolute;left:0;text-align:left;margin-left:198pt;margin-top:213.75pt;width:277pt;height:12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" filled="f" stroked="f">
                <v:textbox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0"/>
                        <w:gridCol w:w="1080"/>
                        <w:gridCol w:w="1080"/>
                        <w:gridCol w:w="1175"/>
                      </w:tblGrid>
                      <w:tr w:rsidR="00182129" w:rsidRPr="00182129" w:rsidTr="00182129">
                        <w:trPr>
                          <w:trHeight w:val="300"/>
                          <w:jc w:val="center"/>
                        </w:trPr>
                        <w:tc>
                          <w:tcPr>
                            <w:tcW w:w="1940" w:type="dxa"/>
                            <w:noWrap/>
                            <w:hideMark/>
                          </w:tcPr>
                          <w:p w:rsidR="00182129" w:rsidRPr="00182129" w:rsidRDefault="00182129" w:rsidP="00182129">
                            <w:pPr>
                              <w:pStyle w:val="BodyCopy"/>
                            </w:pPr>
                          </w:p>
                        </w:tc>
                        <w:tc>
                          <w:tcPr>
                            <w:tcW w:w="1080" w:type="dxa"/>
                            <w:noWrap/>
                            <w:hideMark/>
                          </w:tcPr>
                          <w:p w:rsidR="00182129" w:rsidRPr="00182129" w:rsidRDefault="00182129" w:rsidP="00182129">
                            <w:pPr>
                              <w:pStyle w:val="BodyCopy"/>
                            </w:pPr>
                            <w:r w:rsidRPr="00182129">
                              <w:t xml:space="preserve"> </w:t>
                            </w:r>
                            <w:r w:rsidRPr="00182129">
                              <w:rPr>
                                <w:rtl/>
                                <w:lang w:bidi="he-IL"/>
                              </w:rPr>
                              <w:t xml:space="preserve">₪ </w:t>
                            </w:r>
                            <w:r w:rsidRPr="00182129">
                              <w:t xml:space="preserve">12,000 </w:t>
                            </w:r>
                          </w:p>
                        </w:tc>
                        <w:tc>
                          <w:tcPr>
                            <w:tcW w:w="1080" w:type="dxa"/>
                            <w:noWrap/>
                            <w:hideMark/>
                          </w:tcPr>
                          <w:p w:rsidR="00182129" w:rsidRPr="00182129" w:rsidRDefault="00182129" w:rsidP="00182129">
                            <w:pPr>
                              <w:pStyle w:val="BodyCopy"/>
                            </w:pPr>
                            <w:r w:rsidRPr="00182129">
                              <w:t xml:space="preserve"> </w:t>
                            </w:r>
                            <w:r w:rsidRPr="00182129">
                              <w:rPr>
                                <w:rtl/>
                                <w:lang w:bidi="he-IL"/>
                              </w:rPr>
                              <w:t xml:space="preserve">₪ </w:t>
                            </w:r>
                            <w:r w:rsidRPr="00182129">
                              <w:t xml:space="preserve">10,000 </w:t>
                            </w:r>
                          </w:p>
                        </w:tc>
                        <w:tc>
                          <w:tcPr>
                            <w:tcW w:w="1175" w:type="dxa"/>
                            <w:noWrap/>
                            <w:hideMark/>
                          </w:tcPr>
                          <w:p w:rsidR="00182129" w:rsidRPr="00182129" w:rsidRDefault="00182129" w:rsidP="00182129">
                            <w:pPr>
                              <w:pStyle w:val="BodyCopy"/>
                            </w:pPr>
                            <w:r w:rsidRPr="00182129">
                              <w:t xml:space="preserve"> </w:t>
                            </w:r>
                            <w:r w:rsidRPr="00182129">
                              <w:rPr>
                                <w:rtl/>
                                <w:lang w:bidi="he-IL"/>
                              </w:rPr>
                              <w:t>₪</w:t>
                            </w:r>
                            <w:r w:rsidRPr="00182129">
                              <w:t xml:space="preserve">   8,000 </w:t>
                            </w:r>
                          </w:p>
                        </w:tc>
                      </w:tr>
                      <w:tr w:rsidR="00182129" w:rsidRPr="00182129" w:rsidTr="00182129">
                        <w:trPr>
                          <w:trHeight w:val="300"/>
                          <w:jc w:val="center"/>
                        </w:trPr>
                        <w:tc>
                          <w:tcPr>
                            <w:tcW w:w="1940" w:type="dxa"/>
                            <w:noWrap/>
                            <w:hideMark/>
                          </w:tcPr>
                          <w:p w:rsidR="00182129" w:rsidRPr="00182129" w:rsidRDefault="00182129" w:rsidP="00182129">
                            <w:pPr>
                              <w:pStyle w:val="BodyCopy"/>
                            </w:pPr>
                            <w:r w:rsidRPr="00182129">
                              <w:t xml:space="preserve"> </w:t>
                            </w:r>
                            <w:r w:rsidRPr="00182129">
                              <w:rPr>
                                <w:rtl/>
                                <w:lang w:bidi="he-IL"/>
                              </w:rPr>
                              <w:t>₪</w:t>
                            </w:r>
                            <w:r w:rsidRPr="00182129">
                              <w:t xml:space="preserve">                   0.50 </w:t>
                            </w:r>
                          </w:p>
                        </w:tc>
                        <w:tc>
                          <w:tcPr>
                            <w:tcW w:w="1080" w:type="dxa"/>
                            <w:noWrap/>
                            <w:hideMark/>
                          </w:tcPr>
                          <w:p w:rsidR="00182129" w:rsidRPr="00182129" w:rsidRDefault="00182129" w:rsidP="00182129">
                            <w:pPr>
                              <w:pStyle w:val="BodyCopy"/>
                            </w:pPr>
                            <w:r w:rsidRPr="00182129">
                              <w:t>17%</w:t>
                            </w:r>
                          </w:p>
                        </w:tc>
                        <w:tc>
                          <w:tcPr>
                            <w:tcW w:w="1080" w:type="dxa"/>
                            <w:noWrap/>
                            <w:hideMark/>
                          </w:tcPr>
                          <w:p w:rsidR="00182129" w:rsidRPr="00182129" w:rsidRDefault="00182129" w:rsidP="00182129">
                            <w:pPr>
                              <w:pStyle w:val="BodyCopy"/>
                            </w:pPr>
                            <w:r w:rsidRPr="00182129">
                              <w:t>21%</w:t>
                            </w:r>
                          </w:p>
                        </w:tc>
                        <w:tc>
                          <w:tcPr>
                            <w:tcW w:w="1175" w:type="dxa"/>
                            <w:noWrap/>
                            <w:hideMark/>
                          </w:tcPr>
                          <w:p w:rsidR="00182129" w:rsidRPr="00182129" w:rsidRDefault="00182129" w:rsidP="00182129">
                            <w:pPr>
                              <w:pStyle w:val="BodyCopy"/>
                            </w:pPr>
                            <w:r w:rsidRPr="00182129">
                              <w:t>27%</w:t>
                            </w:r>
                          </w:p>
                        </w:tc>
                      </w:tr>
                      <w:tr w:rsidR="00182129" w:rsidRPr="00182129" w:rsidTr="00182129">
                        <w:trPr>
                          <w:trHeight w:val="300"/>
                          <w:jc w:val="center"/>
                        </w:trPr>
                        <w:tc>
                          <w:tcPr>
                            <w:tcW w:w="1940" w:type="dxa"/>
                            <w:noWrap/>
                            <w:hideMark/>
                          </w:tcPr>
                          <w:p w:rsidR="00182129" w:rsidRPr="00182129" w:rsidRDefault="00182129" w:rsidP="00182129">
                            <w:pPr>
                              <w:pStyle w:val="BodyCopy"/>
                            </w:pPr>
                            <w:r w:rsidRPr="00182129">
                              <w:t xml:space="preserve"> </w:t>
                            </w:r>
                            <w:r w:rsidRPr="00182129">
                              <w:rPr>
                                <w:rtl/>
                                <w:lang w:bidi="he-IL"/>
                              </w:rPr>
                              <w:t>₪</w:t>
                            </w:r>
                            <w:r w:rsidRPr="00182129">
                              <w:t xml:space="preserve">                   0.70 </w:t>
                            </w:r>
                          </w:p>
                        </w:tc>
                        <w:tc>
                          <w:tcPr>
                            <w:tcW w:w="1080" w:type="dxa"/>
                            <w:noWrap/>
                            <w:hideMark/>
                          </w:tcPr>
                          <w:p w:rsidR="00182129" w:rsidRPr="00182129" w:rsidRDefault="00182129" w:rsidP="00182129">
                            <w:pPr>
                              <w:pStyle w:val="BodyCopy"/>
                            </w:pPr>
                            <w:r w:rsidRPr="00182129">
                              <w:t>27%</w:t>
                            </w:r>
                          </w:p>
                        </w:tc>
                        <w:tc>
                          <w:tcPr>
                            <w:tcW w:w="1080" w:type="dxa"/>
                            <w:noWrap/>
                            <w:hideMark/>
                          </w:tcPr>
                          <w:p w:rsidR="00182129" w:rsidRPr="00182129" w:rsidRDefault="00182129" w:rsidP="00182129">
                            <w:pPr>
                              <w:pStyle w:val="BodyCopy"/>
                            </w:pPr>
                            <w:r w:rsidRPr="00182129">
                              <w:t>33%</w:t>
                            </w:r>
                          </w:p>
                        </w:tc>
                        <w:tc>
                          <w:tcPr>
                            <w:tcW w:w="1175" w:type="dxa"/>
                            <w:noWrap/>
                            <w:hideMark/>
                          </w:tcPr>
                          <w:p w:rsidR="00182129" w:rsidRPr="00182129" w:rsidRDefault="00182129" w:rsidP="00182129">
                            <w:pPr>
                              <w:pStyle w:val="BodyCopy"/>
                            </w:pPr>
                            <w:r w:rsidRPr="00182129">
                              <w:t>41%</w:t>
                            </w:r>
                          </w:p>
                        </w:tc>
                      </w:tr>
                      <w:tr w:rsidR="00182129" w:rsidRPr="00182129" w:rsidTr="00182129">
                        <w:trPr>
                          <w:trHeight w:val="300"/>
                          <w:jc w:val="center"/>
                        </w:trPr>
                        <w:tc>
                          <w:tcPr>
                            <w:tcW w:w="1940" w:type="dxa"/>
                            <w:noWrap/>
                            <w:hideMark/>
                          </w:tcPr>
                          <w:p w:rsidR="00182129" w:rsidRPr="00182129" w:rsidRDefault="00182129" w:rsidP="00182129">
                            <w:pPr>
                              <w:pStyle w:val="BodyCopy"/>
                            </w:pPr>
                            <w:r w:rsidRPr="00182129">
                              <w:t xml:space="preserve"> </w:t>
                            </w:r>
                            <w:r w:rsidRPr="00182129">
                              <w:rPr>
                                <w:rtl/>
                                <w:lang w:bidi="he-IL"/>
                              </w:rPr>
                              <w:t>₪</w:t>
                            </w:r>
                            <w:r w:rsidRPr="00182129">
                              <w:t xml:space="preserve">                   0.80 </w:t>
                            </w:r>
                          </w:p>
                        </w:tc>
                        <w:tc>
                          <w:tcPr>
                            <w:tcW w:w="1080" w:type="dxa"/>
                            <w:noWrap/>
                            <w:hideMark/>
                          </w:tcPr>
                          <w:p w:rsidR="00182129" w:rsidRPr="00182129" w:rsidRDefault="00182129" w:rsidP="00182129">
                            <w:pPr>
                              <w:pStyle w:val="BodyCopy"/>
                            </w:pPr>
                            <w:r w:rsidRPr="00182129">
                              <w:t>32%</w:t>
                            </w:r>
                          </w:p>
                        </w:tc>
                        <w:tc>
                          <w:tcPr>
                            <w:tcW w:w="1080" w:type="dxa"/>
                            <w:noWrap/>
                            <w:hideMark/>
                          </w:tcPr>
                          <w:p w:rsidR="00182129" w:rsidRPr="00182129" w:rsidRDefault="00182129" w:rsidP="00182129">
                            <w:pPr>
                              <w:pStyle w:val="BodyCopy"/>
                            </w:pPr>
                            <w:r w:rsidRPr="00182129">
                              <w:t>39%</w:t>
                            </w:r>
                          </w:p>
                        </w:tc>
                        <w:tc>
                          <w:tcPr>
                            <w:tcW w:w="1175" w:type="dxa"/>
                            <w:noWrap/>
                            <w:hideMark/>
                          </w:tcPr>
                          <w:p w:rsidR="00182129" w:rsidRPr="00182129" w:rsidRDefault="00182129" w:rsidP="00182129">
                            <w:pPr>
                              <w:pStyle w:val="BodyCopy"/>
                            </w:pPr>
                            <w:r w:rsidRPr="00182129">
                              <w:t>49%</w:t>
                            </w:r>
                          </w:p>
                        </w:tc>
                      </w:tr>
                      <w:tr w:rsidR="00182129" w:rsidRPr="00182129" w:rsidTr="00182129">
                        <w:trPr>
                          <w:trHeight w:val="300"/>
                          <w:jc w:val="center"/>
                        </w:trPr>
                        <w:tc>
                          <w:tcPr>
                            <w:tcW w:w="1940" w:type="dxa"/>
                            <w:noWrap/>
                            <w:hideMark/>
                          </w:tcPr>
                          <w:p w:rsidR="00182129" w:rsidRPr="00182129" w:rsidRDefault="00182129" w:rsidP="00182129">
                            <w:pPr>
                              <w:pStyle w:val="BodyCopy"/>
                            </w:pPr>
                            <w:r w:rsidRPr="00182129">
                              <w:t xml:space="preserve"> </w:t>
                            </w:r>
                            <w:r w:rsidRPr="00182129">
                              <w:rPr>
                                <w:rtl/>
                                <w:lang w:bidi="he-IL"/>
                              </w:rPr>
                              <w:t>₪</w:t>
                            </w:r>
                            <w:r w:rsidRPr="00182129">
                              <w:t xml:space="preserve">                   1.00 </w:t>
                            </w:r>
                          </w:p>
                        </w:tc>
                        <w:tc>
                          <w:tcPr>
                            <w:tcW w:w="1080" w:type="dxa"/>
                            <w:noWrap/>
                            <w:hideMark/>
                          </w:tcPr>
                          <w:p w:rsidR="00182129" w:rsidRPr="00182129" w:rsidRDefault="00182129" w:rsidP="00182129">
                            <w:pPr>
                              <w:pStyle w:val="BodyCopy"/>
                            </w:pPr>
                            <w:r w:rsidRPr="00182129">
                              <w:t>42%</w:t>
                            </w:r>
                          </w:p>
                        </w:tc>
                        <w:tc>
                          <w:tcPr>
                            <w:tcW w:w="1080" w:type="dxa"/>
                            <w:noWrap/>
                            <w:hideMark/>
                          </w:tcPr>
                          <w:p w:rsidR="00182129" w:rsidRPr="00182129" w:rsidRDefault="00182129" w:rsidP="00182129">
                            <w:pPr>
                              <w:pStyle w:val="BodyCopy"/>
                            </w:pPr>
                            <w:r w:rsidRPr="00182129">
                              <w:t>51%</w:t>
                            </w:r>
                          </w:p>
                        </w:tc>
                        <w:tc>
                          <w:tcPr>
                            <w:tcW w:w="1175" w:type="dxa"/>
                            <w:noWrap/>
                            <w:hideMark/>
                          </w:tcPr>
                          <w:p w:rsidR="00182129" w:rsidRPr="00182129" w:rsidRDefault="00182129" w:rsidP="00182129">
                            <w:pPr>
                              <w:pStyle w:val="BodyCopy"/>
                            </w:pPr>
                            <w:r w:rsidRPr="00182129">
                              <w:t>63%</w:t>
                            </w:r>
                          </w:p>
                        </w:tc>
                      </w:tr>
                    </w:tbl>
                    <w:p w:rsidR="00182129" w:rsidRDefault="00182129" w:rsidP="003C5AAC">
                      <w:pPr>
                        <w:pStyle w:val="BodyCopy"/>
                      </w:pPr>
                      <w:r>
                        <w:t xml:space="preserve">The table above displays </w:t>
                      </w:r>
                      <w:r w:rsidR="003C5AAC">
                        <w:t xml:space="preserve">IRR values with various </w:t>
                      </w:r>
                      <w:proofErr w:type="gramStart"/>
                      <w:r w:rsidR="003C5AAC">
                        <w:t>system</w:t>
                      </w:r>
                      <w:proofErr w:type="gramEnd"/>
                      <w:r>
                        <w:t xml:space="preserve"> cost/feed in tariff scenario</w:t>
                      </w:r>
                      <w:r w:rsidR="003C5AAC">
                        <w:t>s</w:t>
                      </w:r>
                      <w:r>
                        <w:t>.</w:t>
                      </w:r>
                    </w:p>
                    <w:p w:rsidR="00182129" w:rsidRPr="008E2C19" w:rsidRDefault="00182129" w:rsidP="00182129">
                      <w:pPr>
                        <w:pStyle w:val="BodyCopy"/>
                        <w:rPr>
                          <w:rtl/>
                          <w:lang w:bidi="he-IL"/>
                        </w:rPr>
                      </w:pPr>
                      <w:r>
                        <w:t>Unit price reduction depends on system scale.</w:t>
                      </w:r>
                    </w:p>
                  </w:txbxContent>
                </v:textbox>
                <w10:wrap type="square"/>
              </v:shape>
            </w:pict>
          </mc:Fallback>
        </mc:AlternateContent>
      </w:r>
      <w:r w:rsidR="00432713">
        <w:rPr>
          <w:noProof/>
          <w:szCs w:val="20"/>
          <w:lang w:bidi="he-IL"/>
        </w:rPr>
        <mc:AlternateContent>
          <mc:Choice Requires="wps">
            <w:drawing>
              <wp:anchor distT="0" distB="0" distL="114300" distR="114300" simplePos="0" relativeHeight="251651072" behindDoc="0" locked="0" layoutInCell="1" allowOverlap="1" wp14:anchorId="3B8A0CD7" wp14:editId="3A1B66C1">
                <wp:simplePos x="0" y="0"/>
                <wp:positionH relativeFrom="column">
                  <wp:posOffset>-219075</wp:posOffset>
                </wp:positionH>
                <wp:positionV relativeFrom="paragraph">
                  <wp:posOffset>1266825</wp:posOffset>
                </wp:positionV>
                <wp:extent cx="6114415" cy="2971800"/>
                <wp:effectExtent l="0" t="0" r="635" b="0"/>
                <wp:wrapSquare wrapText="bothSides"/>
                <wp:docPr id="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4415" cy="297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206B" w:rsidRPr="008E2C19" w:rsidRDefault="00D64D55" w:rsidP="0071743B">
                            <w:pPr>
                              <w:pStyle w:val="Subhead2"/>
                            </w:pPr>
                            <w:r>
                              <w:t>PV Cooler pilot</w:t>
                            </w:r>
                          </w:p>
                          <w:p w:rsidR="006727C0" w:rsidRDefault="006727C0" w:rsidP="006727C0">
                            <w:pPr>
                              <w:pStyle w:val="BodyCopy"/>
                            </w:pPr>
                            <w:r w:rsidRPr="006727C0">
                              <w:t>Cooling PV panels with water requires special attention to the amount of water used due to the cost of water and mainly the cost of producing high quality treated water with less than 10 ppm. Fortunately, the narrow window of operating hours between 10:00 am and 14:00 pm requires less than 4 liters/day/</w:t>
                            </w:r>
                            <w:proofErr w:type="gramStart"/>
                            <w:r w:rsidRPr="006727C0">
                              <w:t>panel(</w:t>
                            </w:r>
                            <w:proofErr w:type="gramEnd"/>
                            <w:r w:rsidRPr="006727C0">
                              <w:t>2m</w:t>
                            </w:r>
                            <w:r w:rsidRPr="006727C0">
                              <w:rPr>
                                <w:rFonts w:hint="cs"/>
                              </w:rPr>
                              <w:t>²</w:t>
                            </w:r>
                            <w:r w:rsidRPr="006727C0">
                              <w:t>) . As an example a 50KW string containing 200 panels would require 800 liters a day. Commercial water is sold at 2</w:t>
                            </w:r>
                            <w:r w:rsidRPr="006727C0">
                              <w:rPr>
                                <w:rFonts w:cs="Arial"/>
                                <w:szCs w:val="20"/>
                                <w:rtl/>
                                <w:lang w:bidi="he-IL"/>
                              </w:rPr>
                              <w:t xml:space="preserve">₪ </w:t>
                            </w:r>
                            <w:r w:rsidRPr="006727C0">
                              <w:t>per 1000 liters which means water would cost an approximate 60</w:t>
                            </w:r>
                            <w:r w:rsidRPr="006727C0">
                              <w:rPr>
                                <w:rFonts w:cs="Arial"/>
                                <w:szCs w:val="20"/>
                                <w:rtl/>
                                <w:lang w:bidi="he-IL"/>
                              </w:rPr>
                              <w:t xml:space="preserve">₪ </w:t>
                            </w:r>
                            <w:r w:rsidRPr="006727C0">
                              <w:t>a month. The following table shows an IRR of 27%. Scaling the system could reduce cost considerably as water treatment equipment price would drop drastically.</w:t>
                            </w:r>
                          </w:p>
                          <w:p w:rsidR="00432713" w:rsidRPr="006727C0" w:rsidRDefault="00432713" w:rsidP="006727C0">
                            <w:pPr>
                              <w:pStyle w:val="BodyCopy"/>
                            </w:pPr>
                          </w:p>
                          <w:tbl>
                            <w:tblPr>
                              <w:tblStyle w:val="TableGrid"/>
                              <w:tblW w:w="0" w:type="auto"/>
                              <w:tblInd w:w="10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2058"/>
                            </w:tblGrid>
                            <w:tr w:rsidR="006727C0" w:rsidRPr="006727C0" w:rsidTr="00182129">
                              <w:trPr>
                                <w:trHeight w:val="300"/>
                              </w:trPr>
                              <w:tc>
                                <w:tcPr>
                                  <w:tcW w:w="1560" w:type="dxa"/>
                                  <w:noWrap/>
                                  <w:hideMark/>
                                </w:tcPr>
                                <w:p w:rsidR="006727C0" w:rsidRPr="006727C0" w:rsidRDefault="006727C0" w:rsidP="006727C0">
                                  <w:pPr>
                                    <w:pStyle w:val="BodyCopy"/>
                                  </w:pPr>
                                  <w:r w:rsidRPr="006727C0">
                                    <w:t>System size</w:t>
                                  </w:r>
                                </w:p>
                              </w:tc>
                              <w:tc>
                                <w:tcPr>
                                  <w:tcW w:w="2058" w:type="dxa"/>
                                  <w:noWrap/>
                                  <w:vAlign w:val="center"/>
                                  <w:hideMark/>
                                </w:tcPr>
                                <w:p w:rsidR="006727C0" w:rsidRPr="006727C0" w:rsidRDefault="006727C0" w:rsidP="006727C0">
                                  <w:pPr>
                                    <w:pStyle w:val="BodyCopy"/>
                                  </w:pPr>
                                  <w:r w:rsidRPr="006727C0">
                                    <w:t>50 KW</w:t>
                                  </w:r>
                                </w:p>
                              </w:tc>
                            </w:tr>
                            <w:tr w:rsidR="006727C0" w:rsidRPr="006727C0" w:rsidTr="00182129">
                              <w:trPr>
                                <w:trHeight w:val="300"/>
                              </w:trPr>
                              <w:tc>
                                <w:tcPr>
                                  <w:tcW w:w="1560" w:type="dxa"/>
                                  <w:noWrap/>
                                  <w:hideMark/>
                                </w:tcPr>
                                <w:p w:rsidR="006727C0" w:rsidRPr="006727C0" w:rsidRDefault="006727C0" w:rsidP="006727C0">
                                  <w:pPr>
                                    <w:pStyle w:val="BodyCopy"/>
                                  </w:pPr>
                                  <w:r w:rsidRPr="006727C0">
                                    <w:t>Cost</w:t>
                                  </w:r>
                                </w:p>
                              </w:tc>
                              <w:tc>
                                <w:tcPr>
                                  <w:tcW w:w="2058" w:type="dxa"/>
                                  <w:noWrap/>
                                  <w:vAlign w:val="center"/>
                                  <w:hideMark/>
                                </w:tcPr>
                                <w:p w:rsidR="006727C0" w:rsidRPr="006727C0" w:rsidRDefault="006727C0" w:rsidP="006727C0">
                                  <w:pPr>
                                    <w:pStyle w:val="BodyCopy"/>
                                  </w:pPr>
                                  <w:r w:rsidRPr="006727C0">
                                    <w:rPr>
                                      <w:rtl/>
                                      <w:lang w:bidi="he-IL"/>
                                    </w:rPr>
                                    <w:t>₪</w:t>
                                  </w:r>
                                  <w:r w:rsidRPr="006727C0">
                                    <w:t>12,000</w:t>
                                  </w:r>
                                </w:p>
                              </w:tc>
                            </w:tr>
                            <w:tr w:rsidR="006727C0" w:rsidRPr="006727C0" w:rsidTr="00182129">
                              <w:trPr>
                                <w:trHeight w:val="300"/>
                              </w:trPr>
                              <w:tc>
                                <w:tcPr>
                                  <w:tcW w:w="1560" w:type="dxa"/>
                                  <w:noWrap/>
                                  <w:hideMark/>
                                </w:tcPr>
                                <w:p w:rsidR="006727C0" w:rsidRPr="006727C0" w:rsidRDefault="006727C0" w:rsidP="006727C0">
                                  <w:pPr>
                                    <w:pStyle w:val="BodyCopy"/>
                                  </w:pPr>
                                  <w:r w:rsidRPr="006727C0">
                                    <w:t>Feed in tariff</w:t>
                                  </w:r>
                                </w:p>
                              </w:tc>
                              <w:tc>
                                <w:tcPr>
                                  <w:tcW w:w="2058" w:type="dxa"/>
                                  <w:noWrap/>
                                  <w:vAlign w:val="center"/>
                                  <w:hideMark/>
                                </w:tcPr>
                                <w:p w:rsidR="006727C0" w:rsidRPr="006727C0" w:rsidRDefault="006727C0" w:rsidP="006727C0">
                                  <w:pPr>
                                    <w:pStyle w:val="BodyCopy"/>
                                  </w:pPr>
                                  <w:r w:rsidRPr="006727C0">
                                    <w:rPr>
                                      <w:rtl/>
                                      <w:lang w:bidi="he-IL"/>
                                    </w:rPr>
                                    <w:t>₪</w:t>
                                  </w:r>
                                  <w:r w:rsidRPr="006727C0">
                                    <w:t>0.70</w:t>
                                  </w:r>
                                </w:p>
                              </w:tc>
                            </w:tr>
                            <w:tr w:rsidR="006727C0" w:rsidRPr="006727C0" w:rsidTr="00182129">
                              <w:trPr>
                                <w:trHeight w:val="300"/>
                              </w:trPr>
                              <w:tc>
                                <w:tcPr>
                                  <w:tcW w:w="1560" w:type="dxa"/>
                                  <w:noWrap/>
                                  <w:hideMark/>
                                </w:tcPr>
                                <w:p w:rsidR="006727C0" w:rsidRPr="006727C0" w:rsidRDefault="006727C0" w:rsidP="006727C0">
                                  <w:pPr>
                                    <w:pStyle w:val="BodyCopy"/>
                                  </w:pPr>
                                  <w:r w:rsidRPr="006727C0">
                                    <w:t>Water</w:t>
                                  </w:r>
                                </w:p>
                              </w:tc>
                              <w:tc>
                                <w:tcPr>
                                  <w:tcW w:w="2058" w:type="dxa"/>
                                  <w:noWrap/>
                                  <w:vAlign w:val="center"/>
                                  <w:hideMark/>
                                </w:tcPr>
                                <w:p w:rsidR="006727C0" w:rsidRPr="006727C0" w:rsidRDefault="006727C0" w:rsidP="006727C0">
                                  <w:pPr>
                                    <w:pStyle w:val="BodyCopy"/>
                                  </w:pPr>
                                  <w:r w:rsidRPr="006727C0">
                                    <w:rPr>
                                      <w:rtl/>
                                      <w:lang w:bidi="he-IL"/>
                                    </w:rPr>
                                    <w:t>₪</w:t>
                                  </w:r>
                                  <w:r w:rsidRPr="006727C0">
                                    <w:t>720</w:t>
                                  </w:r>
                                </w:p>
                              </w:tc>
                            </w:tr>
                            <w:tr w:rsidR="006727C0" w:rsidRPr="006727C0" w:rsidTr="00182129">
                              <w:trPr>
                                <w:trHeight w:val="300"/>
                              </w:trPr>
                              <w:tc>
                                <w:tcPr>
                                  <w:tcW w:w="1560" w:type="dxa"/>
                                  <w:noWrap/>
                                  <w:hideMark/>
                                </w:tcPr>
                                <w:p w:rsidR="006727C0" w:rsidRPr="006727C0" w:rsidRDefault="006727C0" w:rsidP="006727C0">
                                  <w:pPr>
                                    <w:pStyle w:val="BodyCopy"/>
                                  </w:pPr>
                                  <w:r w:rsidRPr="006727C0">
                                    <w:t>Annual income</w:t>
                                  </w:r>
                                </w:p>
                              </w:tc>
                              <w:tc>
                                <w:tcPr>
                                  <w:tcW w:w="2058" w:type="dxa"/>
                                  <w:noWrap/>
                                  <w:vAlign w:val="center"/>
                                  <w:hideMark/>
                                </w:tcPr>
                                <w:p w:rsidR="006727C0" w:rsidRPr="006727C0" w:rsidRDefault="006727C0" w:rsidP="006727C0">
                                  <w:pPr>
                                    <w:pStyle w:val="BodyCopy"/>
                                  </w:pPr>
                                  <w:r w:rsidRPr="006727C0">
                                    <w:rPr>
                                      <w:rtl/>
                                      <w:lang w:bidi="he-IL"/>
                                    </w:rPr>
                                    <w:t>₪</w:t>
                                  </w:r>
                                  <w:r w:rsidRPr="006727C0">
                                    <w:t>57,750</w:t>
                                  </w:r>
                                </w:p>
                              </w:tc>
                            </w:tr>
                            <w:tr w:rsidR="006727C0" w:rsidRPr="006727C0" w:rsidTr="00182129">
                              <w:trPr>
                                <w:trHeight w:val="300"/>
                              </w:trPr>
                              <w:tc>
                                <w:tcPr>
                                  <w:tcW w:w="1560" w:type="dxa"/>
                                  <w:noWrap/>
                                  <w:hideMark/>
                                </w:tcPr>
                                <w:p w:rsidR="006727C0" w:rsidRPr="006727C0" w:rsidRDefault="006727C0" w:rsidP="006727C0">
                                  <w:pPr>
                                    <w:pStyle w:val="BodyCopy"/>
                                  </w:pPr>
                                  <w:r w:rsidRPr="006727C0">
                                    <w:t>7% Gain</w:t>
                                  </w:r>
                                </w:p>
                              </w:tc>
                              <w:tc>
                                <w:tcPr>
                                  <w:tcW w:w="2058" w:type="dxa"/>
                                  <w:noWrap/>
                                  <w:vAlign w:val="center"/>
                                  <w:hideMark/>
                                </w:tcPr>
                                <w:p w:rsidR="006727C0" w:rsidRPr="006727C0" w:rsidRDefault="006727C0" w:rsidP="006727C0">
                                  <w:pPr>
                                    <w:pStyle w:val="BodyCopy"/>
                                  </w:pPr>
                                  <w:r w:rsidRPr="006727C0">
                                    <w:rPr>
                                      <w:rtl/>
                                      <w:lang w:bidi="he-IL"/>
                                    </w:rPr>
                                    <w:t>₪</w:t>
                                  </w:r>
                                  <w:r w:rsidRPr="006727C0">
                                    <w:t>4,043</w:t>
                                  </w:r>
                                </w:p>
                              </w:tc>
                            </w:tr>
                            <w:tr w:rsidR="006727C0" w:rsidRPr="006727C0" w:rsidTr="00182129">
                              <w:trPr>
                                <w:trHeight w:val="300"/>
                              </w:trPr>
                              <w:tc>
                                <w:tcPr>
                                  <w:tcW w:w="1560" w:type="dxa"/>
                                  <w:noWrap/>
                                  <w:hideMark/>
                                </w:tcPr>
                                <w:p w:rsidR="006727C0" w:rsidRPr="006727C0" w:rsidRDefault="006727C0" w:rsidP="006727C0">
                                  <w:pPr>
                                    <w:pStyle w:val="BodyCopy"/>
                                    <w:rPr>
                                      <w:b/>
                                      <w:bCs/>
                                    </w:rPr>
                                  </w:pPr>
                                  <w:r w:rsidRPr="006727C0">
                                    <w:rPr>
                                      <w:b/>
                                      <w:bCs/>
                                    </w:rPr>
                                    <w:t>Revenue</w:t>
                                  </w:r>
                                </w:p>
                              </w:tc>
                              <w:tc>
                                <w:tcPr>
                                  <w:tcW w:w="2058" w:type="dxa"/>
                                  <w:noWrap/>
                                  <w:vAlign w:val="center"/>
                                  <w:hideMark/>
                                </w:tcPr>
                                <w:p w:rsidR="006727C0" w:rsidRPr="006727C0" w:rsidRDefault="006727C0" w:rsidP="006727C0">
                                  <w:pPr>
                                    <w:pStyle w:val="BodyCopy"/>
                                    <w:rPr>
                                      <w:b/>
                                      <w:bCs/>
                                    </w:rPr>
                                  </w:pPr>
                                  <w:r w:rsidRPr="006727C0">
                                    <w:rPr>
                                      <w:b/>
                                      <w:bCs/>
                                      <w:rtl/>
                                      <w:lang w:bidi="he-IL"/>
                                    </w:rPr>
                                    <w:t>₪</w:t>
                                  </w:r>
                                  <w:r w:rsidRPr="006727C0">
                                    <w:rPr>
                                      <w:b/>
                                      <w:bCs/>
                                    </w:rPr>
                                    <w:t>3,323</w:t>
                                  </w:r>
                                </w:p>
                              </w:tc>
                            </w:tr>
                          </w:tbl>
                          <w:p w:rsidR="0046206B" w:rsidRPr="008E2C19" w:rsidRDefault="0046206B" w:rsidP="0046206B">
                            <w:pPr>
                              <w:pStyle w:val="BodyCopy"/>
                            </w:pPr>
                          </w:p>
                          <w:p w:rsidR="0046206B" w:rsidRPr="008E2C19" w:rsidRDefault="0046206B" w:rsidP="0046206B">
                            <w:pPr>
                              <w:pStyle w:val="BodyCopy"/>
                            </w:pPr>
                          </w:p>
                          <w:p w:rsidR="0046206B" w:rsidRPr="008E2C19" w:rsidRDefault="0046206B" w:rsidP="0046206B">
                            <w:pPr>
                              <w:pStyle w:val="BodyCopy"/>
                            </w:pPr>
                          </w:p>
                          <w:p w:rsidR="0046206B" w:rsidRPr="008E2C19" w:rsidRDefault="0046206B" w:rsidP="0046206B">
                            <w:pPr>
                              <w:pStyle w:val="BodyCopy"/>
                            </w:pPr>
                          </w:p>
                          <w:p w:rsidR="0046206B" w:rsidRPr="008E2C19" w:rsidRDefault="0046206B" w:rsidP="0046206B">
                            <w:pPr>
                              <w:pStyle w:val="BodyCopy"/>
                            </w:pPr>
                          </w:p>
                          <w:p w:rsidR="0046206B" w:rsidRPr="008E2C19" w:rsidRDefault="0046206B" w:rsidP="0046206B">
                            <w:pPr>
                              <w:pStyle w:val="BodyCopy"/>
                            </w:pPr>
                          </w:p>
                          <w:p w:rsidR="0046206B" w:rsidRPr="008E2C19" w:rsidRDefault="0046206B" w:rsidP="00157382">
                            <w:pPr>
                              <w:pStyle w:val="BodyCopy"/>
                            </w:pPr>
                          </w:p>
                          <w:p w:rsidR="0046206B" w:rsidRPr="008E2C19" w:rsidRDefault="0046206B" w:rsidP="0046206B">
                            <w:pPr>
                              <w:pStyle w:val="BodyCopy"/>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1" type="#_x0000_t202" style="position:absolute;left:0;text-align:left;margin-left:-17.25pt;margin-top:99.75pt;width:481.45pt;height:23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" filled="f" stroked="f">
                <v:textbox inset="0,0,0,0">
                  <w:txbxContent>
                    <w:p w:rsidR="0046206B" w:rsidRPr="008E2C19" w:rsidRDefault="00D64D55" w:rsidP="0071743B">
                      <w:pPr>
                        <w:pStyle w:val="Subhead2"/>
                      </w:pPr>
                      <w:r>
                        <w:t>PV Cooler pilot</w:t>
                      </w:r>
                    </w:p>
                    <w:p w:rsidR="006727C0" w:rsidRDefault="006727C0" w:rsidP="006727C0">
                      <w:pPr>
                        <w:pStyle w:val="BodyCopy"/>
                      </w:pPr>
                      <w:r w:rsidRPr="006727C0">
                        <w:t>Cooling PV panels with water requires special attention to the amount of water used due to the cost of water and mainly the cost of producing high quality treated water with less than 10 ppm. Fortunately, the narrow window of operating hours between 10:00 am and 14:00 pm requires less than 4 liters/day/</w:t>
                      </w:r>
                      <w:proofErr w:type="gramStart"/>
                      <w:r w:rsidRPr="006727C0">
                        <w:t>panel(</w:t>
                      </w:r>
                      <w:proofErr w:type="gramEnd"/>
                      <w:r w:rsidRPr="006727C0">
                        <w:t>2m</w:t>
                      </w:r>
                      <w:r w:rsidRPr="006727C0">
                        <w:rPr>
                          <w:rFonts w:hint="cs"/>
                        </w:rPr>
                        <w:t>²</w:t>
                      </w:r>
                      <w:r w:rsidRPr="006727C0">
                        <w:t>) . As an example a 50KW string containing 200 panels would require 800 liters a day. Commercial water is sold at 2</w:t>
                      </w:r>
                      <w:r w:rsidRPr="006727C0">
                        <w:rPr>
                          <w:rFonts w:cs="Arial"/>
                          <w:szCs w:val="20"/>
                          <w:rtl/>
                          <w:lang w:bidi="he-IL"/>
                        </w:rPr>
                        <w:t xml:space="preserve">₪ </w:t>
                      </w:r>
                      <w:r w:rsidRPr="006727C0">
                        <w:t>per 1000 liters which means water would cost an approximate 60</w:t>
                      </w:r>
                      <w:r w:rsidRPr="006727C0">
                        <w:rPr>
                          <w:rFonts w:cs="Arial"/>
                          <w:szCs w:val="20"/>
                          <w:rtl/>
                          <w:lang w:bidi="he-IL"/>
                        </w:rPr>
                        <w:t xml:space="preserve">₪ </w:t>
                      </w:r>
                      <w:r w:rsidRPr="006727C0">
                        <w:t>a month. The following table shows an IRR of 27%. Scaling the system could reduce cost considerably as water treatment equipment price would drop drastically.</w:t>
                      </w:r>
                    </w:p>
                    <w:p w:rsidR="00432713" w:rsidRPr="006727C0" w:rsidRDefault="00432713" w:rsidP="006727C0">
                      <w:pPr>
                        <w:pStyle w:val="BodyCopy"/>
                      </w:pPr>
                    </w:p>
                    <w:tbl>
                      <w:tblPr>
                        <w:tblStyle w:val="TableGrid"/>
                        <w:tblW w:w="0" w:type="auto"/>
                        <w:tblInd w:w="10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2058"/>
                      </w:tblGrid>
                      <w:tr w:rsidR="006727C0" w:rsidRPr="006727C0" w:rsidTr="00182129">
                        <w:trPr>
                          <w:trHeight w:val="300"/>
                        </w:trPr>
                        <w:tc>
                          <w:tcPr>
                            <w:tcW w:w="1560" w:type="dxa"/>
                            <w:noWrap/>
                            <w:hideMark/>
                          </w:tcPr>
                          <w:p w:rsidR="006727C0" w:rsidRPr="006727C0" w:rsidRDefault="006727C0" w:rsidP="006727C0">
                            <w:pPr>
                              <w:pStyle w:val="BodyCopy"/>
                            </w:pPr>
                            <w:r w:rsidRPr="006727C0">
                              <w:t>System size</w:t>
                            </w:r>
                          </w:p>
                        </w:tc>
                        <w:tc>
                          <w:tcPr>
                            <w:tcW w:w="2058" w:type="dxa"/>
                            <w:noWrap/>
                            <w:vAlign w:val="center"/>
                            <w:hideMark/>
                          </w:tcPr>
                          <w:p w:rsidR="006727C0" w:rsidRPr="006727C0" w:rsidRDefault="006727C0" w:rsidP="006727C0">
                            <w:pPr>
                              <w:pStyle w:val="BodyCopy"/>
                            </w:pPr>
                            <w:r w:rsidRPr="006727C0">
                              <w:t>50 KW</w:t>
                            </w:r>
                          </w:p>
                        </w:tc>
                      </w:tr>
                      <w:tr w:rsidR="006727C0" w:rsidRPr="006727C0" w:rsidTr="00182129">
                        <w:trPr>
                          <w:trHeight w:val="300"/>
                        </w:trPr>
                        <w:tc>
                          <w:tcPr>
                            <w:tcW w:w="1560" w:type="dxa"/>
                            <w:noWrap/>
                            <w:hideMark/>
                          </w:tcPr>
                          <w:p w:rsidR="006727C0" w:rsidRPr="006727C0" w:rsidRDefault="006727C0" w:rsidP="006727C0">
                            <w:pPr>
                              <w:pStyle w:val="BodyCopy"/>
                            </w:pPr>
                            <w:r w:rsidRPr="006727C0">
                              <w:t>Cost</w:t>
                            </w:r>
                          </w:p>
                        </w:tc>
                        <w:tc>
                          <w:tcPr>
                            <w:tcW w:w="2058" w:type="dxa"/>
                            <w:noWrap/>
                            <w:vAlign w:val="center"/>
                            <w:hideMark/>
                          </w:tcPr>
                          <w:p w:rsidR="006727C0" w:rsidRPr="006727C0" w:rsidRDefault="006727C0" w:rsidP="006727C0">
                            <w:pPr>
                              <w:pStyle w:val="BodyCopy"/>
                            </w:pPr>
                            <w:r w:rsidRPr="006727C0">
                              <w:rPr>
                                <w:rtl/>
                                <w:lang w:bidi="he-IL"/>
                              </w:rPr>
                              <w:t>₪</w:t>
                            </w:r>
                            <w:r w:rsidRPr="006727C0">
                              <w:t>12,000</w:t>
                            </w:r>
                          </w:p>
                        </w:tc>
                      </w:tr>
                      <w:tr w:rsidR="006727C0" w:rsidRPr="006727C0" w:rsidTr="00182129">
                        <w:trPr>
                          <w:trHeight w:val="300"/>
                        </w:trPr>
                        <w:tc>
                          <w:tcPr>
                            <w:tcW w:w="1560" w:type="dxa"/>
                            <w:noWrap/>
                            <w:hideMark/>
                          </w:tcPr>
                          <w:p w:rsidR="006727C0" w:rsidRPr="006727C0" w:rsidRDefault="006727C0" w:rsidP="006727C0">
                            <w:pPr>
                              <w:pStyle w:val="BodyCopy"/>
                            </w:pPr>
                            <w:r w:rsidRPr="006727C0">
                              <w:t>Feed in tariff</w:t>
                            </w:r>
                          </w:p>
                        </w:tc>
                        <w:tc>
                          <w:tcPr>
                            <w:tcW w:w="2058" w:type="dxa"/>
                            <w:noWrap/>
                            <w:vAlign w:val="center"/>
                            <w:hideMark/>
                          </w:tcPr>
                          <w:p w:rsidR="006727C0" w:rsidRPr="006727C0" w:rsidRDefault="006727C0" w:rsidP="006727C0">
                            <w:pPr>
                              <w:pStyle w:val="BodyCopy"/>
                            </w:pPr>
                            <w:r w:rsidRPr="006727C0">
                              <w:rPr>
                                <w:rtl/>
                                <w:lang w:bidi="he-IL"/>
                              </w:rPr>
                              <w:t>₪</w:t>
                            </w:r>
                            <w:r w:rsidRPr="006727C0">
                              <w:t>0.70</w:t>
                            </w:r>
                          </w:p>
                        </w:tc>
                      </w:tr>
                      <w:tr w:rsidR="006727C0" w:rsidRPr="006727C0" w:rsidTr="00182129">
                        <w:trPr>
                          <w:trHeight w:val="300"/>
                        </w:trPr>
                        <w:tc>
                          <w:tcPr>
                            <w:tcW w:w="1560" w:type="dxa"/>
                            <w:noWrap/>
                            <w:hideMark/>
                          </w:tcPr>
                          <w:p w:rsidR="006727C0" w:rsidRPr="006727C0" w:rsidRDefault="006727C0" w:rsidP="006727C0">
                            <w:pPr>
                              <w:pStyle w:val="BodyCopy"/>
                            </w:pPr>
                            <w:r w:rsidRPr="006727C0">
                              <w:t>Water</w:t>
                            </w:r>
                          </w:p>
                        </w:tc>
                        <w:tc>
                          <w:tcPr>
                            <w:tcW w:w="2058" w:type="dxa"/>
                            <w:noWrap/>
                            <w:vAlign w:val="center"/>
                            <w:hideMark/>
                          </w:tcPr>
                          <w:p w:rsidR="006727C0" w:rsidRPr="006727C0" w:rsidRDefault="006727C0" w:rsidP="006727C0">
                            <w:pPr>
                              <w:pStyle w:val="BodyCopy"/>
                            </w:pPr>
                            <w:r w:rsidRPr="006727C0">
                              <w:rPr>
                                <w:rtl/>
                                <w:lang w:bidi="he-IL"/>
                              </w:rPr>
                              <w:t>₪</w:t>
                            </w:r>
                            <w:r w:rsidRPr="006727C0">
                              <w:t>720</w:t>
                            </w:r>
                          </w:p>
                        </w:tc>
                      </w:tr>
                      <w:tr w:rsidR="006727C0" w:rsidRPr="006727C0" w:rsidTr="00182129">
                        <w:trPr>
                          <w:trHeight w:val="300"/>
                        </w:trPr>
                        <w:tc>
                          <w:tcPr>
                            <w:tcW w:w="1560" w:type="dxa"/>
                            <w:noWrap/>
                            <w:hideMark/>
                          </w:tcPr>
                          <w:p w:rsidR="006727C0" w:rsidRPr="006727C0" w:rsidRDefault="006727C0" w:rsidP="006727C0">
                            <w:pPr>
                              <w:pStyle w:val="BodyCopy"/>
                            </w:pPr>
                            <w:r w:rsidRPr="006727C0">
                              <w:t>Annual income</w:t>
                            </w:r>
                          </w:p>
                        </w:tc>
                        <w:tc>
                          <w:tcPr>
                            <w:tcW w:w="2058" w:type="dxa"/>
                            <w:noWrap/>
                            <w:vAlign w:val="center"/>
                            <w:hideMark/>
                          </w:tcPr>
                          <w:p w:rsidR="006727C0" w:rsidRPr="006727C0" w:rsidRDefault="006727C0" w:rsidP="006727C0">
                            <w:pPr>
                              <w:pStyle w:val="BodyCopy"/>
                            </w:pPr>
                            <w:r w:rsidRPr="006727C0">
                              <w:rPr>
                                <w:rtl/>
                                <w:lang w:bidi="he-IL"/>
                              </w:rPr>
                              <w:t>₪</w:t>
                            </w:r>
                            <w:r w:rsidRPr="006727C0">
                              <w:t>57,750</w:t>
                            </w:r>
                          </w:p>
                        </w:tc>
                      </w:tr>
                      <w:tr w:rsidR="006727C0" w:rsidRPr="006727C0" w:rsidTr="00182129">
                        <w:trPr>
                          <w:trHeight w:val="300"/>
                        </w:trPr>
                        <w:tc>
                          <w:tcPr>
                            <w:tcW w:w="1560" w:type="dxa"/>
                            <w:noWrap/>
                            <w:hideMark/>
                          </w:tcPr>
                          <w:p w:rsidR="006727C0" w:rsidRPr="006727C0" w:rsidRDefault="006727C0" w:rsidP="006727C0">
                            <w:pPr>
                              <w:pStyle w:val="BodyCopy"/>
                            </w:pPr>
                            <w:r w:rsidRPr="006727C0">
                              <w:t>7% Gain</w:t>
                            </w:r>
                          </w:p>
                        </w:tc>
                        <w:tc>
                          <w:tcPr>
                            <w:tcW w:w="2058" w:type="dxa"/>
                            <w:noWrap/>
                            <w:vAlign w:val="center"/>
                            <w:hideMark/>
                          </w:tcPr>
                          <w:p w:rsidR="006727C0" w:rsidRPr="006727C0" w:rsidRDefault="006727C0" w:rsidP="006727C0">
                            <w:pPr>
                              <w:pStyle w:val="BodyCopy"/>
                            </w:pPr>
                            <w:r w:rsidRPr="006727C0">
                              <w:rPr>
                                <w:rtl/>
                                <w:lang w:bidi="he-IL"/>
                              </w:rPr>
                              <w:t>₪</w:t>
                            </w:r>
                            <w:r w:rsidRPr="006727C0">
                              <w:t>4,043</w:t>
                            </w:r>
                          </w:p>
                        </w:tc>
                      </w:tr>
                      <w:tr w:rsidR="006727C0" w:rsidRPr="006727C0" w:rsidTr="00182129">
                        <w:trPr>
                          <w:trHeight w:val="300"/>
                        </w:trPr>
                        <w:tc>
                          <w:tcPr>
                            <w:tcW w:w="1560" w:type="dxa"/>
                            <w:noWrap/>
                            <w:hideMark/>
                          </w:tcPr>
                          <w:p w:rsidR="006727C0" w:rsidRPr="006727C0" w:rsidRDefault="006727C0" w:rsidP="006727C0">
                            <w:pPr>
                              <w:pStyle w:val="BodyCopy"/>
                              <w:rPr>
                                <w:b/>
                                <w:bCs/>
                              </w:rPr>
                            </w:pPr>
                            <w:r w:rsidRPr="006727C0">
                              <w:rPr>
                                <w:b/>
                                <w:bCs/>
                              </w:rPr>
                              <w:t>Revenue</w:t>
                            </w:r>
                          </w:p>
                        </w:tc>
                        <w:tc>
                          <w:tcPr>
                            <w:tcW w:w="2058" w:type="dxa"/>
                            <w:noWrap/>
                            <w:vAlign w:val="center"/>
                            <w:hideMark/>
                          </w:tcPr>
                          <w:p w:rsidR="006727C0" w:rsidRPr="006727C0" w:rsidRDefault="006727C0" w:rsidP="006727C0">
                            <w:pPr>
                              <w:pStyle w:val="BodyCopy"/>
                              <w:rPr>
                                <w:b/>
                                <w:bCs/>
                              </w:rPr>
                            </w:pPr>
                            <w:r w:rsidRPr="006727C0">
                              <w:rPr>
                                <w:b/>
                                <w:bCs/>
                                <w:rtl/>
                                <w:lang w:bidi="he-IL"/>
                              </w:rPr>
                              <w:t>₪</w:t>
                            </w:r>
                            <w:r w:rsidRPr="006727C0">
                              <w:rPr>
                                <w:b/>
                                <w:bCs/>
                              </w:rPr>
                              <w:t>3,323</w:t>
                            </w:r>
                          </w:p>
                        </w:tc>
                      </w:tr>
                    </w:tbl>
                    <w:p w:rsidR="0046206B" w:rsidRPr="008E2C19" w:rsidRDefault="0046206B" w:rsidP="0046206B">
                      <w:pPr>
                        <w:pStyle w:val="BodyCopy"/>
                      </w:pPr>
                    </w:p>
                    <w:p w:rsidR="0046206B" w:rsidRPr="008E2C19" w:rsidRDefault="0046206B" w:rsidP="0046206B">
                      <w:pPr>
                        <w:pStyle w:val="BodyCopy"/>
                      </w:pPr>
                    </w:p>
                    <w:p w:rsidR="0046206B" w:rsidRPr="008E2C19" w:rsidRDefault="0046206B" w:rsidP="0046206B">
                      <w:pPr>
                        <w:pStyle w:val="BodyCopy"/>
                      </w:pPr>
                    </w:p>
                    <w:p w:rsidR="0046206B" w:rsidRPr="008E2C19" w:rsidRDefault="0046206B" w:rsidP="0046206B">
                      <w:pPr>
                        <w:pStyle w:val="BodyCopy"/>
                      </w:pPr>
                    </w:p>
                    <w:p w:rsidR="0046206B" w:rsidRPr="008E2C19" w:rsidRDefault="0046206B" w:rsidP="0046206B">
                      <w:pPr>
                        <w:pStyle w:val="BodyCopy"/>
                      </w:pPr>
                    </w:p>
                    <w:p w:rsidR="0046206B" w:rsidRPr="008E2C19" w:rsidRDefault="0046206B" w:rsidP="0046206B">
                      <w:pPr>
                        <w:pStyle w:val="BodyCopy"/>
                      </w:pPr>
                    </w:p>
                    <w:p w:rsidR="0046206B" w:rsidRPr="008E2C19" w:rsidRDefault="0046206B" w:rsidP="00157382">
                      <w:pPr>
                        <w:pStyle w:val="BodyCopy"/>
                      </w:pPr>
                    </w:p>
                    <w:p w:rsidR="0046206B" w:rsidRPr="008E2C19" w:rsidRDefault="0046206B" w:rsidP="0046206B">
                      <w:pPr>
                        <w:pStyle w:val="BodyCopy"/>
                      </w:pPr>
                    </w:p>
                  </w:txbxContent>
                </v:textbox>
                <w10:wrap type="square"/>
              </v:shape>
            </w:pict>
          </mc:Fallback>
        </mc:AlternateContent>
      </w:r>
      <w:r w:rsidR="00DD01B9">
        <w:rPr>
          <w:noProof/>
          <w:szCs w:val="20"/>
          <w:lang w:bidi="he-IL"/>
        </w:rPr>
        <mc:AlternateContent>
          <mc:Choice Requires="wps">
            <w:drawing>
              <wp:anchor distT="0" distB="0" distL="114300" distR="114300" simplePos="0" relativeHeight="251652096" behindDoc="0" locked="0" layoutInCell="1" allowOverlap="1" wp14:anchorId="0840C26F" wp14:editId="376FC2EA">
                <wp:simplePos x="0" y="0"/>
                <wp:positionH relativeFrom="column">
                  <wp:posOffset>-218440</wp:posOffset>
                </wp:positionH>
                <wp:positionV relativeFrom="paragraph">
                  <wp:posOffset>4295140</wp:posOffset>
                </wp:positionV>
                <wp:extent cx="6251575" cy="3168015"/>
                <wp:effectExtent l="0" t="0" r="15875" b="13335"/>
                <wp:wrapSquare wrapText="bothSides"/>
                <wp:docPr id="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1575" cy="316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07BE" w:rsidRPr="00C807BE" w:rsidRDefault="00C807BE" w:rsidP="00C807BE">
                            <w:pPr>
                              <w:pStyle w:val="BodyCopy"/>
                              <w:rPr>
                                <w:b/>
                                <w:bCs/>
                                <w:sz w:val="28"/>
                                <w:szCs w:val="28"/>
                              </w:rPr>
                            </w:pPr>
                            <w:r w:rsidRPr="00C807BE">
                              <w:rPr>
                                <w:b/>
                                <w:bCs/>
                                <w:sz w:val="28"/>
                                <w:szCs w:val="28"/>
                              </w:rPr>
                              <w:t>Zero Foot Print Pilot</w:t>
                            </w:r>
                          </w:p>
                          <w:p w:rsidR="00C807BE" w:rsidRDefault="00C807BE" w:rsidP="00C807BE">
                            <w:pPr>
                              <w:pStyle w:val="BodyCopy"/>
                              <w:rPr>
                                <w:szCs w:val="20"/>
                              </w:rPr>
                            </w:pPr>
                            <w:r>
                              <w:rPr>
                                <w:szCs w:val="20"/>
                              </w:rPr>
                              <w:t xml:space="preserve">Due to overall system simplicity and a minimal interface with existing PV plants it is possible </w:t>
                            </w:r>
                            <w:bookmarkStart w:id="0" w:name="_GoBack"/>
                            <w:bookmarkEnd w:id="0"/>
                            <w:r>
                              <w:rPr>
                                <w:szCs w:val="20"/>
                              </w:rPr>
                              <w:t>to install the PV Cooler and then later remove it leaving a zero foot print. All irrigation system parts simply click on to the solar panels, no glue or holes or screws necessary. The water purification system is completely independent and requires a standalone tank, a pump and a filtering system. Standard irrigation pipes are zip tied to a string of panels. Valves and pumps are controlled via an independent microcontroller which will be located in a water proof container. Data from the system will be logged remotely.</w:t>
                            </w:r>
                          </w:p>
                          <w:p w:rsidR="00C807BE" w:rsidRPr="00045FB6" w:rsidRDefault="00C807BE" w:rsidP="00C807BE">
                            <w:pPr>
                              <w:pStyle w:val="BodyCopy"/>
                              <w:rPr>
                                <w:b/>
                                <w:bCs/>
                                <w:sz w:val="24"/>
                                <w:szCs w:val="24"/>
                              </w:rPr>
                            </w:pPr>
                            <w:r w:rsidRPr="00045FB6">
                              <w:rPr>
                                <w:b/>
                                <w:bCs/>
                                <w:sz w:val="24"/>
                                <w:szCs w:val="24"/>
                              </w:rPr>
                              <w:t>Prototype</w:t>
                            </w:r>
                          </w:p>
                          <w:p w:rsidR="00C807BE" w:rsidRDefault="00C807BE" w:rsidP="00C807BE">
                            <w:pPr>
                              <w:pStyle w:val="BodyCopy"/>
                              <w:rPr>
                                <w:szCs w:val="20"/>
                              </w:rPr>
                            </w:pPr>
                            <w:proofErr w:type="spellStart"/>
                            <w:r>
                              <w:rPr>
                                <w:szCs w:val="20"/>
                              </w:rPr>
                              <w:t>PVCooler</w:t>
                            </w:r>
                            <w:proofErr w:type="spellEnd"/>
                            <w:r>
                              <w:rPr>
                                <w:szCs w:val="20"/>
                              </w:rPr>
                              <w:t xml:space="preserve"> is at prototype stage. This means further development is required to produce a fully functional high quality product. Plastic molds need to be produced to mass produce sprinkler clips. </w:t>
                            </w:r>
                          </w:p>
                          <w:p w:rsidR="00C807BE" w:rsidRDefault="00C807BE" w:rsidP="00C807BE">
                            <w:pPr>
                              <w:pStyle w:val="BodyCopy"/>
                              <w:rPr>
                                <w:szCs w:val="20"/>
                              </w:rPr>
                            </w:pPr>
                            <w:r>
                              <w:rPr>
                                <w:szCs w:val="20"/>
                              </w:rPr>
                              <w:t xml:space="preserve">We propose to conduct a prototype installation on a 50kw string at a site that has several similar strings so that a performance comparison under identical conditions can be generated. </w:t>
                            </w:r>
                          </w:p>
                          <w:p w:rsidR="00C807BE" w:rsidRPr="00FF3EF8" w:rsidRDefault="00C807BE" w:rsidP="00C807BE">
                            <w:pPr>
                              <w:pStyle w:val="BodyCopy"/>
                              <w:rPr>
                                <w:b/>
                                <w:bCs/>
                                <w:sz w:val="22"/>
                                <w:szCs w:val="22"/>
                              </w:rPr>
                            </w:pPr>
                            <w:r w:rsidRPr="00FF3EF8">
                              <w:rPr>
                                <w:b/>
                                <w:bCs/>
                                <w:sz w:val="22"/>
                                <w:szCs w:val="22"/>
                              </w:rPr>
                              <w:t>Cost and timeline</w:t>
                            </w:r>
                          </w:p>
                          <w:p w:rsidR="00C807BE" w:rsidRDefault="00C807BE" w:rsidP="00C807BE">
                            <w:pPr>
                              <w:pStyle w:val="BodyCopy"/>
                              <w:rPr>
                                <w:szCs w:val="20"/>
                              </w:rPr>
                            </w:pPr>
                            <w:r>
                              <w:rPr>
                                <w:szCs w:val="20"/>
                              </w:rPr>
                              <w:t xml:space="preserve">Completing the sprinkler clip molds and installing </w:t>
                            </w:r>
                            <w:proofErr w:type="spellStart"/>
                            <w:r>
                              <w:rPr>
                                <w:szCs w:val="20"/>
                              </w:rPr>
                              <w:t>PVCooler</w:t>
                            </w:r>
                            <w:proofErr w:type="spellEnd"/>
                            <w:r>
                              <w:rPr>
                                <w:szCs w:val="20"/>
                              </w:rPr>
                              <w:t xml:space="preserve"> on 200 panels with a 1 cubic meter purified water tank will cost approximately 50,000</w:t>
                            </w:r>
                            <w:r>
                              <w:rPr>
                                <w:rFonts w:ascii="Times New Roman" w:hAnsi="Times New Roman"/>
                                <w:szCs w:val="20"/>
                                <w:rtl/>
                                <w:lang w:bidi="he-IL"/>
                              </w:rPr>
                              <w:t>₪</w:t>
                            </w:r>
                            <w:r>
                              <w:rPr>
                                <w:szCs w:val="20"/>
                              </w:rPr>
                              <w:t xml:space="preserve">. This amount will include all hardware and software to successfully install the prototype within 30 working days. Appendix 1 shows images and results from </w:t>
                            </w:r>
                            <w:proofErr w:type="gramStart"/>
                            <w:r>
                              <w:rPr>
                                <w:szCs w:val="20"/>
                              </w:rPr>
                              <w:t>a an</w:t>
                            </w:r>
                            <w:proofErr w:type="gramEnd"/>
                            <w:r>
                              <w:rPr>
                                <w:szCs w:val="20"/>
                              </w:rPr>
                              <w:t xml:space="preserve"> early attempt at the solution.</w:t>
                            </w:r>
                          </w:p>
                          <w:p w:rsidR="0046206B" w:rsidRPr="008E2C19" w:rsidRDefault="0046206B" w:rsidP="0046206B">
                            <w:pPr>
                              <w:pStyle w:val="BodyCopy"/>
                            </w:pPr>
                          </w:p>
                          <w:p w:rsidR="0046206B" w:rsidRPr="008E2C19" w:rsidRDefault="0046206B" w:rsidP="0046206B">
                            <w:pPr>
                              <w:pStyle w:val="BodyCopy"/>
                            </w:pPr>
                          </w:p>
                          <w:p w:rsidR="0046206B" w:rsidRPr="008E2C19" w:rsidRDefault="0046206B" w:rsidP="0046206B">
                            <w:pPr>
                              <w:pStyle w:val="BodyCopy"/>
                            </w:pPr>
                          </w:p>
                          <w:p w:rsidR="0046206B" w:rsidRPr="008E2C19" w:rsidRDefault="0046206B" w:rsidP="0046206B">
                            <w:pPr>
                              <w:pStyle w:val="BodyCopy"/>
                            </w:pPr>
                          </w:p>
                          <w:p w:rsidR="0046206B" w:rsidRPr="008E2C19" w:rsidRDefault="0046206B" w:rsidP="0046206B">
                            <w:pPr>
                              <w:pStyle w:val="BodyCopy"/>
                            </w:pPr>
                          </w:p>
                          <w:p w:rsidR="0046206B" w:rsidRPr="008E2C19" w:rsidRDefault="0046206B" w:rsidP="0046206B">
                            <w:pPr>
                              <w:pStyle w:val="BodyCopy"/>
                            </w:pPr>
                          </w:p>
                          <w:p w:rsidR="0046206B" w:rsidRPr="008E2C19" w:rsidRDefault="0046206B" w:rsidP="00157382">
                            <w:pPr>
                              <w:pStyle w:val="BodyCopy"/>
                            </w:pPr>
                          </w:p>
                          <w:p w:rsidR="0046206B" w:rsidRPr="008E2C19" w:rsidRDefault="0046206B" w:rsidP="0046206B">
                            <w:pPr>
                              <w:pStyle w:val="BodyCopy"/>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42" type="#_x0000_t202" style="position:absolute;left:0;text-align:left;margin-left:-17.2pt;margin-top:338.2pt;width:492.25pt;height:249.4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f4PsQ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" filled="f" stroked="f">
                <v:textbox inset="0,0,0,0">
                  <w:txbxContent>
                    <w:p w:rsidR="00C807BE" w:rsidRPr="00C807BE" w:rsidRDefault="00C807BE" w:rsidP="00C807BE">
                      <w:pPr>
                        <w:pStyle w:val="BodyCopy"/>
                        <w:rPr>
                          <w:b/>
                          <w:bCs/>
                          <w:sz w:val="28"/>
                          <w:szCs w:val="28"/>
                        </w:rPr>
                      </w:pPr>
                      <w:r w:rsidRPr="00C807BE">
                        <w:rPr>
                          <w:b/>
                          <w:bCs/>
                          <w:sz w:val="28"/>
                          <w:szCs w:val="28"/>
                        </w:rPr>
                        <w:t>Zero Foot Print Pilot</w:t>
                      </w:r>
                    </w:p>
                    <w:p w:rsidR="00C807BE" w:rsidRDefault="00C807BE" w:rsidP="00C807BE">
                      <w:pPr>
                        <w:pStyle w:val="BodyCopy"/>
                        <w:rPr>
                          <w:szCs w:val="20"/>
                        </w:rPr>
                      </w:pPr>
                      <w:r>
                        <w:rPr>
                          <w:szCs w:val="20"/>
                        </w:rPr>
                        <w:t>Due to overall system simplicity and a minimal interface with existing PV plants it is possible to install the PV Cooler and then later remove it leaving a zero foot print. All irrigation system parts simply click on to the solar panels, no glue or holes or screws necessary. The water purification system is completely independent and requires a standalone tank, a pump and a filtering system. Standard irrigation pipes are zip tied to a string of panels. Valves and pumps are controlled via an independent microcontroller which will be located in a water proof container. Data from the system will be logged remotely.</w:t>
                      </w:r>
                    </w:p>
                    <w:p w:rsidR="00C807BE" w:rsidRPr="00045FB6" w:rsidRDefault="00C807BE" w:rsidP="00C807BE">
                      <w:pPr>
                        <w:pStyle w:val="BodyCopy"/>
                        <w:rPr>
                          <w:b/>
                          <w:bCs/>
                          <w:sz w:val="24"/>
                          <w:szCs w:val="24"/>
                        </w:rPr>
                      </w:pPr>
                      <w:r w:rsidRPr="00045FB6">
                        <w:rPr>
                          <w:b/>
                          <w:bCs/>
                          <w:sz w:val="24"/>
                          <w:szCs w:val="24"/>
                        </w:rPr>
                        <w:t>Prototype</w:t>
                      </w:r>
                    </w:p>
                    <w:p w:rsidR="00C807BE" w:rsidRDefault="00C807BE" w:rsidP="00C807BE">
                      <w:pPr>
                        <w:pStyle w:val="BodyCopy"/>
                        <w:rPr>
                          <w:szCs w:val="20"/>
                        </w:rPr>
                      </w:pPr>
                      <w:proofErr w:type="spellStart"/>
                      <w:r>
                        <w:rPr>
                          <w:szCs w:val="20"/>
                        </w:rPr>
                        <w:t>PVCooler</w:t>
                      </w:r>
                      <w:proofErr w:type="spellEnd"/>
                      <w:r>
                        <w:rPr>
                          <w:szCs w:val="20"/>
                        </w:rPr>
                        <w:t xml:space="preserve"> is at prototype stage. This means further development is required to produce a fully functional high quality product. Plastic molds need to be produced to mass produce sprinkler clips. </w:t>
                      </w:r>
                    </w:p>
                    <w:p w:rsidR="00C807BE" w:rsidRDefault="00C807BE" w:rsidP="00C807BE">
                      <w:pPr>
                        <w:pStyle w:val="BodyCopy"/>
                        <w:rPr>
                          <w:szCs w:val="20"/>
                        </w:rPr>
                      </w:pPr>
                      <w:r>
                        <w:rPr>
                          <w:szCs w:val="20"/>
                        </w:rPr>
                        <w:t xml:space="preserve">We propose to conduct a prototype installation on a 50kw string at a site that has several similar strings so that a performance comparison under identical conditions can be generated. </w:t>
                      </w:r>
                    </w:p>
                    <w:p w:rsidR="00C807BE" w:rsidRPr="00FF3EF8" w:rsidRDefault="00C807BE" w:rsidP="00C807BE">
                      <w:pPr>
                        <w:pStyle w:val="BodyCopy"/>
                        <w:rPr>
                          <w:b/>
                          <w:bCs/>
                          <w:sz w:val="22"/>
                          <w:szCs w:val="22"/>
                        </w:rPr>
                      </w:pPr>
                      <w:r w:rsidRPr="00FF3EF8">
                        <w:rPr>
                          <w:b/>
                          <w:bCs/>
                          <w:sz w:val="22"/>
                          <w:szCs w:val="22"/>
                        </w:rPr>
                        <w:t>Cost and timeline</w:t>
                      </w:r>
                    </w:p>
                    <w:p w:rsidR="00C807BE" w:rsidRDefault="00C807BE" w:rsidP="00C807BE">
                      <w:pPr>
                        <w:pStyle w:val="BodyCopy"/>
                        <w:rPr>
                          <w:szCs w:val="20"/>
                        </w:rPr>
                      </w:pPr>
                      <w:r>
                        <w:rPr>
                          <w:szCs w:val="20"/>
                        </w:rPr>
                        <w:t xml:space="preserve">Completing the sprinkler clip molds and installing </w:t>
                      </w:r>
                      <w:proofErr w:type="spellStart"/>
                      <w:r>
                        <w:rPr>
                          <w:szCs w:val="20"/>
                        </w:rPr>
                        <w:t>PVCooler</w:t>
                      </w:r>
                      <w:proofErr w:type="spellEnd"/>
                      <w:r>
                        <w:rPr>
                          <w:szCs w:val="20"/>
                        </w:rPr>
                        <w:t xml:space="preserve"> on 200 panels with a 1 cubic meter purified water tank will cost approximately 50,000</w:t>
                      </w:r>
                      <w:r>
                        <w:rPr>
                          <w:rFonts w:ascii="Times New Roman" w:hAnsi="Times New Roman"/>
                          <w:szCs w:val="20"/>
                          <w:rtl/>
                          <w:lang w:bidi="he-IL"/>
                        </w:rPr>
                        <w:t>₪</w:t>
                      </w:r>
                      <w:r>
                        <w:rPr>
                          <w:szCs w:val="20"/>
                        </w:rPr>
                        <w:t xml:space="preserve">. This amount will include all hardware and software to successfully install the prototype within 30 working days. Appendix 1 shows images and results from </w:t>
                      </w:r>
                      <w:proofErr w:type="gramStart"/>
                      <w:r>
                        <w:rPr>
                          <w:szCs w:val="20"/>
                        </w:rPr>
                        <w:t>a an</w:t>
                      </w:r>
                      <w:proofErr w:type="gramEnd"/>
                      <w:r>
                        <w:rPr>
                          <w:szCs w:val="20"/>
                        </w:rPr>
                        <w:t xml:space="preserve"> early attempt at the solution.</w:t>
                      </w:r>
                    </w:p>
                    <w:p w:rsidR="0046206B" w:rsidRPr="008E2C19" w:rsidRDefault="0046206B" w:rsidP="0046206B">
                      <w:pPr>
                        <w:pStyle w:val="BodyCopy"/>
                      </w:pPr>
                    </w:p>
                    <w:p w:rsidR="0046206B" w:rsidRPr="008E2C19" w:rsidRDefault="0046206B" w:rsidP="0046206B">
                      <w:pPr>
                        <w:pStyle w:val="BodyCopy"/>
                      </w:pPr>
                    </w:p>
                    <w:p w:rsidR="0046206B" w:rsidRPr="008E2C19" w:rsidRDefault="0046206B" w:rsidP="0046206B">
                      <w:pPr>
                        <w:pStyle w:val="BodyCopy"/>
                      </w:pPr>
                    </w:p>
                    <w:p w:rsidR="0046206B" w:rsidRPr="008E2C19" w:rsidRDefault="0046206B" w:rsidP="0046206B">
                      <w:pPr>
                        <w:pStyle w:val="BodyCopy"/>
                      </w:pPr>
                    </w:p>
                    <w:p w:rsidR="0046206B" w:rsidRPr="008E2C19" w:rsidRDefault="0046206B" w:rsidP="0046206B">
                      <w:pPr>
                        <w:pStyle w:val="BodyCopy"/>
                      </w:pPr>
                    </w:p>
                    <w:p w:rsidR="0046206B" w:rsidRPr="008E2C19" w:rsidRDefault="0046206B" w:rsidP="0046206B">
                      <w:pPr>
                        <w:pStyle w:val="BodyCopy"/>
                      </w:pPr>
                    </w:p>
                    <w:p w:rsidR="0046206B" w:rsidRPr="008E2C19" w:rsidRDefault="0046206B" w:rsidP="00157382">
                      <w:pPr>
                        <w:pStyle w:val="BodyCopy"/>
                      </w:pPr>
                    </w:p>
                    <w:p w:rsidR="0046206B" w:rsidRPr="008E2C19" w:rsidRDefault="0046206B" w:rsidP="0046206B">
                      <w:pPr>
                        <w:pStyle w:val="BodyCopy"/>
                      </w:pPr>
                    </w:p>
                  </w:txbxContent>
                </v:textbox>
                <w10:wrap type="square"/>
              </v:shape>
            </w:pict>
          </mc:Fallback>
        </mc:AlternateContent>
      </w:r>
      <w:r w:rsidR="00EA7B32">
        <w:rPr>
          <w:noProof/>
          <w:szCs w:val="20"/>
          <w:lang w:bidi="he-IL"/>
        </w:rPr>
        <w:drawing>
          <wp:anchor distT="0" distB="0" distL="114300" distR="114300" simplePos="0" relativeHeight="251664384" behindDoc="1" locked="0" layoutInCell="1" allowOverlap="1" wp14:anchorId="55955363" wp14:editId="5CACE8A3">
            <wp:simplePos x="0" y="0"/>
            <wp:positionH relativeFrom="column">
              <wp:posOffset>-1155065</wp:posOffset>
            </wp:positionH>
            <wp:positionV relativeFrom="paragraph">
              <wp:posOffset>-903767</wp:posOffset>
            </wp:positionV>
            <wp:extent cx="7785100" cy="10071100"/>
            <wp:effectExtent l="0" t="0" r="6350" b="6350"/>
            <wp:wrapNone/>
            <wp:docPr id="62" name="Picture 62" descr="Modern_Real_Estate_Propo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odern_Real_Estate_Propos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85100" cy="10071100"/>
                    </a:xfrm>
                    <a:prstGeom prst="rect">
                      <a:avLst/>
                    </a:prstGeom>
                    <a:noFill/>
                  </pic:spPr>
                </pic:pic>
              </a:graphicData>
            </a:graphic>
            <wp14:sizeRelH relativeFrom="page">
              <wp14:pctWidth>0</wp14:pctWidth>
            </wp14:sizeRelH>
            <wp14:sizeRelV relativeFrom="page">
              <wp14:pctHeight>0</wp14:pctHeight>
            </wp14:sizeRelV>
          </wp:anchor>
        </w:drawing>
      </w:r>
      <w:r>
        <w:rPr>
          <w:noProof/>
          <w:szCs w:val="20"/>
          <w:lang w:bidi="he-IL"/>
        </w:rPr>
        <mc:AlternateContent>
          <mc:Choice Requires="wps">
            <w:drawing>
              <wp:anchor distT="0" distB="0" distL="114300" distR="114300" simplePos="0" relativeHeight="251673600" behindDoc="0" locked="0" layoutInCell="1" allowOverlap="1" wp14:anchorId="70658FBA" wp14:editId="0347BC99">
                <wp:simplePos x="0" y="0"/>
                <wp:positionH relativeFrom="column">
                  <wp:posOffset>3042285</wp:posOffset>
                </wp:positionH>
                <wp:positionV relativeFrom="paragraph">
                  <wp:posOffset>7857490</wp:posOffset>
                </wp:positionV>
                <wp:extent cx="2743200" cy="800100"/>
                <wp:effectExtent l="3810" t="0" r="0" b="635"/>
                <wp:wrapNone/>
                <wp:docPr id="9"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80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071B" w:rsidRPr="0071743B" w:rsidRDefault="003B071B" w:rsidP="003B071B">
                            <w:pPr>
                              <w:pStyle w:val="Byline"/>
                              <w:jc w:val="right"/>
                              <w:rPr>
                                <w:color w:val="939598"/>
                                <w:sz w:val="22"/>
                              </w:rPr>
                            </w:pPr>
                          </w:p>
                          <w:p w:rsidR="003B071B" w:rsidRPr="001C79D3" w:rsidRDefault="000F52E2" w:rsidP="003B071B">
                            <w:pPr>
                              <w:pStyle w:val="Logo"/>
                              <w:jc w:val="right"/>
                              <w:rPr>
                                <w:sz w:val="24"/>
                              </w:rPr>
                            </w:pPr>
                            <w:r>
                              <w:rPr>
                                <w:noProof/>
                                <w:sz w:val="24"/>
                                <w:lang w:bidi="he-IL"/>
                              </w:rPr>
                              <w:drawing>
                                <wp:inline distT="0" distB="0" distL="0" distR="0" wp14:anchorId="1C459308" wp14:editId="34266BCE">
                                  <wp:extent cx="979805" cy="588010"/>
                                  <wp:effectExtent l="0" t="0" r="0" b="0"/>
                                  <wp:docPr id="134" name="Picture 13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79805" cy="588010"/>
                                          </a:xfrm>
                                          <a:prstGeom prst="rect">
                                            <a:avLst/>
                                          </a:prstGeom>
                                          <a:noFill/>
                                          <a:ln>
                                            <a:noFill/>
                                          </a:ln>
                                        </pic:spPr>
                                      </pic:pic>
                                    </a:graphicData>
                                  </a:graphic>
                                </wp:inline>
                              </w:drawing>
                            </w:r>
                          </w:p>
                          <w:p w:rsidR="003B071B" w:rsidRPr="004F11E8" w:rsidRDefault="003B071B" w:rsidP="003B071B">
                            <w:pPr>
                              <w:pStyle w:val="Byline"/>
                              <w:spacing w:line="240" w:lineRule="atLeast"/>
                              <w:ind w:right="-1520"/>
                              <w:rPr>
                                <w:sz w:val="36"/>
                              </w:rPr>
                            </w:pPr>
                          </w:p>
                          <w:p w:rsidR="003B071B" w:rsidRPr="005D2B4E" w:rsidRDefault="003B071B" w:rsidP="003B071B">
                            <w:pPr>
                              <w:jc w:val="center"/>
                              <w:rPr>
                                <w:color w:val="FF4F00"/>
                                <w:sz w:val="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2" o:spid="_x0000_s1043" type="#_x0000_t202" style="position:absolute;left:0;text-align:left;margin-left:239.55pt;margin-top:618.7pt;width:3in;height:6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" filled="f" stroked="f">
                <v:textbox inset="0,0,0,0">
                  <w:txbxContent>
                    <w:p w:rsidR="003B071B" w:rsidRPr="0071743B" w:rsidRDefault="003B071B" w:rsidP="003B071B">
                      <w:pPr>
                        <w:pStyle w:val="Byline"/>
                        <w:jc w:val="right"/>
                        <w:rPr>
                          <w:color w:val="939598"/>
                          <w:sz w:val="22"/>
                        </w:rPr>
                      </w:pPr>
                    </w:p>
                    <w:p w:rsidR="003B071B" w:rsidRPr="001C79D3" w:rsidRDefault="000F52E2" w:rsidP="003B071B">
                      <w:pPr>
                        <w:pStyle w:val="Logo"/>
                        <w:jc w:val="right"/>
                        <w:rPr>
                          <w:sz w:val="24"/>
                        </w:rPr>
                      </w:pPr>
                      <w:r>
                        <w:rPr>
                          <w:noProof/>
                          <w:sz w:val="24"/>
                          <w:lang w:bidi="he-IL"/>
                        </w:rPr>
                        <w:drawing>
                          <wp:inline distT="0" distB="0" distL="0" distR="0" wp14:anchorId="1C459308" wp14:editId="34266BCE">
                            <wp:extent cx="979805" cy="588010"/>
                            <wp:effectExtent l="0" t="0" r="0" b="0"/>
                            <wp:docPr id="134" name="Picture 13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79805" cy="588010"/>
                                    </a:xfrm>
                                    <a:prstGeom prst="rect">
                                      <a:avLst/>
                                    </a:prstGeom>
                                    <a:noFill/>
                                    <a:ln>
                                      <a:noFill/>
                                    </a:ln>
                                  </pic:spPr>
                                </pic:pic>
                              </a:graphicData>
                            </a:graphic>
                          </wp:inline>
                        </w:drawing>
                      </w:r>
                    </w:p>
                    <w:p w:rsidR="003B071B" w:rsidRPr="004F11E8" w:rsidRDefault="003B071B" w:rsidP="003B071B">
                      <w:pPr>
                        <w:pStyle w:val="Byline"/>
                        <w:spacing w:line="240" w:lineRule="atLeast"/>
                        <w:ind w:right="-1520"/>
                        <w:rPr>
                          <w:sz w:val="36"/>
                        </w:rPr>
                      </w:pPr>
                    </w:p>
                    <w:p w:rsidR="003B071B" w:rsidRPr="005D2B4E" w:rsidRDefault="003B071B" w:rsidP="003B071B">
                      <w:pPr>
                        <w:jc w:val="center"/>
                        <w:rPr>
                          <w:color w:val="FF4F00"/>
                          <w:sz w:val="44"/>
                        </w:rPr>
                      </w:pPr>
                    </w:p>
                  </w:txbxContent>
                </v:textbox>
              </v:shape>
            </w:pict>
          </mc:Fallback>
        </mc:AlternateContent>
      </w:r>
      <w:r>
        <w:rPr>
          <w:noProof/>
          <w:szCs w:val="20"/>
          <w:lang w:bidi="he-IL"/>
        </w:rPr>
        <mc:AlternateContent>
          <mc:Choice Requires="wps">
            <w:drawing>
              <wp:anchor distT="0" distB="0" distL="114300" distR="114300" simplePos="0" relativeHeight="251650048" behindDoc="0" locked="0" layoutInCell="1" allowOverlap="1" wp14:anchorId="721AEDF4" wp14:editId="0E27A893">
                <wp:simplePos x="0" y="0"/>
                <wp:positionH relativeFrom="column">
                  <wp:posOffset>-215265</wp:posOffset>
                </wp:positionH>
                <wp:positionV relativeFrom="paragraph">
                  <wp:posOffset>485140</wp:posOffset>
                </wp:positionV>
                <wp:extent cx="6134100" cy="392430"/>
                <wp:effectExtent l="3810" t="0" r="0" b="0"/>
                <wp:wrapNone/>
                <wp:docPr id="8"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39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206B" w:rsidRPr="0071743B" w:rsidRDefault="00D931FD" w:rsidP="0046206B">
                            <w:pPr>
                              <w:pStyle w:val="HEADLINE"/>
                              <w:rPr>
                                <w:sz w:val="40"/>
                              </w:rPr>
                            </w:pPr>
                            <w:r>
                              <w:rPr>
                                <w:sz w:val="40"/>
                              </w:rPr>
                              <w:t xml:space="preserve">PV Cooler </w:t>
                            </w:r>
                            <w:r w:rsidR="00C060A6">
                              <w:rPr>
                                <w:sz w:val="40"/>
                              </w:rPr>
                              <w:t xml:space="preserve">Pilot </w:t>
                            </w:r>
                            <w:r>
                              <w:rPr>
                                <w:sz w:val="40"/>
                              </w:rPr>
                              <w:t>Offer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44" type="#_x0000_t202" style="position:absolute;left:0;text-align:left;margin-left:-16.95pt;margin-top:38.2pt;width:483pt;height:30.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" filled="f" stroked="f">
                <v:textbox inset="0,0,0,0">
                  <w:txbxContent>
                    <w:p w:rsidR="0046206B" w:rsidRPr="0071743B" w:rsidRDefault="00D931FD" w:rsidP="0046206B">
                      <w:pPr>
                        <w:pStyle w:val="HEADLINE"/>
                        <w:rPr>
                          <w:sz w:val="40"/>
                        </w:rPr>
                      </w:pPr>
                      <w:r>
                        <w:rPr>
                          <w:sz w:val="40"/>
                        </w:rPr>
                        <w:t xml:space="preserve">PV Cooler </w:t>
                      </w:r>
                      <w:r w:rsidR="00C060A6">
                        <w:rPr>
                          <w:sz w:val="40"/>
                        </w:rPr>
                        <w:t xml:space="preserve">Pilot </w:t>
                      </w:r>
                      <w:r>
                        <w:rPr>
                          <w:sz w:val="40"/>
                        </w:rPr>
                        <w:t>Offer</w:t>
                      </w:r>
                    </w:p>
                  </w:txbxContent>
                </v:textbox>
              </v:shape>
            </w:pict>
          </mc:Fallback>
        </mc:AlternateContent>
      </w:r>
      <w:r>
        <w:rPr>
          <w:noProof/>
          <w:szCs w:val="20"/>
          <w:lang w:bidi="he-IL"/>
        </w:rPr>
        <mc:AlternateContent>
          <mc:Choice Requires="wps">
            <w:drawing>
              <wp:anchor distT="0" distB="0" distL="114300" distR="114300" simplePos="0" relativeHeight="251649024" behindDoc="0" locked="0" layoutInCell="1" allowOverlap="1" wp14:anchorId="3E735D11" wp14:editId="6AC63B3A">
                <wp:simplePos x="0" y="0"/>
                <wp:positionH relativeFrom="column">
                  <wp:posOffset>2807970</wp:posOffset>
                </wp:positionH>
                <wp:positionV relativeFrom="paragraph">
                  <wp:posOffset>-381635</wp:posOffset>
                </wp:positionV>
                <wp:extent cx="3085465" cy="281305"/>
                <wp:effectExtent l="0" t="0" r="2540" b="0"/>
                <wp:wrapNone/>
                <wp:docPr id="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8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206B" w:rsidRPr="0071743B" w:rsidRDefault="00D64D55" w:rsidP="00D64D55">
                            <w:pPr>
                              <w:pStyle w:val="Byline"/>
                              <w:jc w:val="right"/>
                              <w:rPr>
                                <w:color w:val="FFFFFF"/>
                                <w:sz w:val="22"/>
                              </w:rPr>
                            </w:pPr>
                            <w:r>
                              <w:rPr>
                                <w:color w:val="FFFFFF"/>
                                <w:sz w:val="22"/>
                              </w:rPr>
                              <w:t>11</w:t>
                            </w:r>
                            <w:r w:rsidR="0046206B" w:rsidRPr="0071743B">
                              <w:rPr>
                                <w:color w:val="FFFFFF"/>
                                <w:sz w:val="22"/>
                              </w:rPr>
                              <w:t xml:space="preserve"> </w:t>
                            </w:r>
                            <w:r>
                              <w:rPr>
                                <w:color w:val="FFFFFF"/>
                                <w:sz w:val="22"/>
                              </w:rPr>
                              <w:t>09</w:t>
                            </w:r>
                            <w:r w:rsidR="0046206B" w:rsidRPr="0071743B">
                              <w:rPr>
                                <w:color w:val="FFFFFF"/>
                                <w:sz w:val="22"/>
                              </w:rPr>
                              <w:t xml:space="preserve"> </w:t>
                            </w:r>
                            <w:r>
                              <w:rPr>
                                <w:color w:val="FFFFFF"/>
                                <w:sz w:val="22"/>
                              </w:rPr>
                              <w:t>2013</w:t>
                            </w:r>
                          </w:p>
                          <w:p w:rsidR="0046206B" w:rsidRPr="0071743B" w:rsidRDefault="0046206B" w:rsidP="0046206B">
                            <w:pPr>
                              <w:pStyle w:val="Byline"/>
                              <w:rPr>
                                <w:color w:val="FFFFFF"/>
                                <w:sz w:val="36"/>
                              </w:rPr>
                            </w:pPr>
                          </w:p>
                          <w:p w:rsidR="0046206B" w:rsidRPr="005D2B4E" w:rsidRDefault="0046206B" w:rsidP="0046206B">
                            <w:pPr>
                              <w:jc w:val="center"/>
                              <w:rPr>
                                <w:color w:val="FF4F00"/>
                                <w:sz w:val="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45" type="#_x0000_t202" style="position:absolute;left:0;text-align:left;margin-left:221.1pt;margin-top:-30.05pt;width:242.95pt;height:22.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t4TsgIAALI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" filled="f" stroked="f">
                <v:textbox inset="0,0,0,0">
                  <w:txbxContent>
                    <w:p w:rsidR="0046206B" w:rsidRPr="0071743B" w:rsidRDefault="00D64D55" w:rsidP="00D64D55">
                      <w:pPr>
                        <w:pStyle w:val="Byline"/>
                        <w:jc w:val="right"/>
                        <w:rPr>
                          <w:color w:val="FFFFFF"/>
                          <w:sz w:val="22"/>
                        </w:rPr>
                      </w:pPr>
                      <w:r>
                        <w:rPr>
                          <w:color w:val="FFFFFF"/>
                          <w:sz w:val="22"/>
                        </w:rPr>
                        <w:t>11</w:t>
                      </w:r>
                      <w:r w:rsidR="0046206B" w:rsidRPr="0071743B">
                        <w:rPr>
                          <w:color w:val="FFFFFF"/>
                          <w:sz w:val="22"/>
                        </w:rPr>
                        <w:t xml:space="preserve"> </w:t>
                      </w:r>
                      <w:r>
                        <w:rPr>
                          <w:color w:val="FFFFFF"/>
                          <w:sz w:val="22"/>
                        </w:rPr>
                        <w:t>09</w:t>
                      </w:r>
                      <w:r w:rsidR="0046206B" w:rsidRPr="0071743B">
                        <w:rPr>
                          <w:color w:val="FFFFFF"/>
                          <w:sz w:val="22"/>
                        </w:rPr>
                        <w:t xml:space="preserve"> </w:t>
                      </w:r>
                      <w:r>
                        <w:rPr>
                          <w:color w:val="FFFFFF"/>
                          <w:sz w:val="22"/>
                        </w:rPr>
                        <w:t>2013</w:t>
                      </w:r>
                    </w:p>
                    <w:p w:rsidR="0046206B" w:rsidRPr="0071743B" w:rsidRDefault="0046206B" w:rsidP="0046206B">
                      <w:pPr>
                        <w:pStyle w:val="Byline"/>
                        <w:rPr>
                          <w:color w:val="FFFFFF"/>
                          <w:sz w:val="36"/>
                        </w:rPr>
                      </w:pPr>
                    </w:p>
                    <w:p w:rsidR="0046206B" w:rsidRPr="005D2B4E" w:rsidRDefault="0046206B" w:rsidP="0046206B">
                      <w:pPr>
                        <w:jc w:val="center"/>
                        <w:rPr>
                          <w:color w:val="FF4F00"/>
                          <w:sz w:val="44"/>
                        </w:rPr>
                      </w:pPr>
                    </w:p>
                  </w:txbxContent>
                </v:textbox>
              </v:shape>
            </w:pict>
          </mc:Fallback>
        </mc:AlternateContent>
      </w:r>
      <w:r>
        <w:rPr>
          <w:noProof/>
          <w:szCs w:val="20"/>
          <w:lang w:bidi="he-IL"/>
        </w:rPr>
        <mc:AlternateContent>
          <mc:Choice Requires="wps">
            <w:drawing>
              <wp:anchor distT="0" distB="0" distL="114300" distR="114300" simplePos="0" relativeHeight="251653120" behindDoc="0" locked="0" layoutInCell="1" allowOverlap="1" wp14:anchorId="51DB090B" wp14:editId="5AF6D744">
                <wp:simplePos x="0" y="0"/>
                <wp:positionH relativeFrom="column">
                  <wp:posOffset>4661535</wp:posOffset>
                </wp:positionH>
                <wp:positionV relativeFrom="paragraph">
                  <wp:posOffset>9057640</wp:posOffset>
                </wp:positionV>
                <wp:extent cx="2400300" cy="685800"/>
                <wp:effectExtent l="3810" t="0" r="0" b="635"/>
                <wp:wrapNone/>
                <wp:docPr id="3"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206B" w:rsidRPr="0071743B" w:rsidRDefault="0046206B" w:rsidP="0046206B">
                            <w:pPr>
                              <w:pStyle w:val="Byline"/>
                              <w:jc w:val="right"/>
                              <w:rPr>
                                <w:color w:val="939598"/>
                                <w:sz w:val="22"/>
                              </w:rPr>
                            </w:pPr>
                          </w:p>
                          <w:p w:rsidR="0046206B" w:rsidRPr="0071743B" w:rsidRDefault="0046206B" w:rsidP="0046206B">
                            <w:pPr>
                              <w:pStyle w:val="Byline"/>
                              <w:jc w:val="right"/>
                              <w:rPr>
                                <w:color w:val="939598"/>
                                <w:sz w:val="22"/>
                              </w:rPr>
                            </w:pPr>
                            <w:r w:rsidRPr="0071743B">
                              <w:rPr>
                                <w:color w:val="939598"/>
                                <w:sz w:val="22"/>
                              </w:rPr>
                              <w:t>Place Logo Or</w:t>
                            </w:r>
                          </w:p>
                          <w:p w:rsidR="0046206B" w:rsidRPr="0071743B" w:rsidRDefault="0046206B" w:rsidP="0046206B">
                            <w:pPr>
                              <w:pStyle w:val="Byline"/>
                              <w:jc w:val="right"/>
                              <w:rPr>
                                <w:color w:val="939598"/>
                                <w:sz w:val="22"/>
                              </w:rPr>
                            </w:pPr>
                            <w:r w:rsidRPr="0071743B">
                              <w:rPr>
                                <w:color w:val="939598"/>
                                <w:sz w:val="22"/>
                              </w:rPr>
                              <w:t>Company Name Here</w:t>
                            </w:r>
                          </w:p>
                          <w:p w:rsidR="0046206B" w:rsidRPr="004F11E8" w:rsidRDefault="0046206B" w:rsidP="0046206B">
                            <w:pPr>
                              <w:pStyle w:val="Byline"/>
                              <w:rPr>
                                <w:sz w:val="36"/>
                              </w:rPr>
                            </w:pPr>
                          </w:p>
                          <w:p w:rsidR="0046206B" w:rsidRPr="005D2B4E" w:rsidRDefault="0046206B" w:rsidP="0046206B">
                            <w:pPr>
                              <w:jc w:val="center"/>
                              <w:rPr>
                                <w:color w:val="FF4F00"/>
                                <w:sz w:val="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46" type="#_x0000_t202" style="position:absolute;left:0;text-align:left;margin-left:367.05pt;margin-top:713.2pt;width:189pt;height:5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" filled="f" stroked="f">
                <v:textbox inset="0,0,0,0">
                  <w:txbxContent>
                    <w:p w:rsidR="0046206B" w:rsidRPr="0071743B" w:rsidRDefault="0046206B" w:rsidP="0046206B">
                      <w:pPr>
                        <w:pStyle w:val="Byline"/>
                        <w:jc w:val="right"/>
                        <w:rPr>
                          <w:color w:val="939598"/>
                          <w:sz w:val="22"/>
                        </w:rPr>
                      </w:pPr>
                    </w:p>
                    <w:p w:rsidR="0046206B" w:rsidRPr="0071743B" w:rsidRDefault="0046206B" w:rsidP="0046206B">
                      <w:pPr>
                        <w:pStyle w:val="Byline"/>
                        <w:jc w:val="right"/>
                        <w:rPr>
                          <w:color w:val="939598"/>
                          <w:sz w:val="22"/>
                        </w:rPr>
                      </w:pPr>
                      <w:r w:rsidRPr="0071743B">
                        <w:rPr>
                          <w:color w:val="939598"/>
                          <w:sz w:val="22"/>
                        </w:rPr>
                        <w:t>Place Logo Or</w:t>
                      </w:r>
                    </w:p>
                    <w:p w:rsidR="0046206B" w:rsidRPr="0071743B" w:rsidRDefault="0046206B" w:rsidP="0046206B">
                      <w:pPr>
                        <w:pStyle w:val="Byline"/>
                        <w:jc w:val="right"/>
                        <w:rPr>
                          <w:color w:val="939598"/>
                          <w:sz w:val="22"/>
                        </w:rPr>
                      </w:pPr>
                      <w:r w:rsidRPr="0071743B">
                        <w:rPr>
                          <w:color w:val="939598"/>
                          <w:sz w:val="22"/>
                        </w:rPr>
                        <w:t>Company Name Here</w:t>
                      </w:r>
                    </w:p>
                    <w:p w:rsidR="0046206B" w:rsidRPr="004F11E8" w:rsidRDefault="0046206B" w:rsidP="0046206B">
                      <w:pPr>
                        <w:pStyle w:val="Byline"/>
                        <w:rPr>
                          <w:sz w:val="36"/>
                        </w:rPr>
                      </w:pPr>
                    </w:p>
                    <w:p w:rsidR="0046206B" w:rsidRPr="005D2B4E" w:rsidRDefault="0046206B" w:rsidP="0046206B">
                      <w:pPr>
                        <w:jc w:val="center"/>
                        <w:rPr>
                          <w:color w:val="FF4F00"/>
                          <w:sz w:val="44"/>
                        </w:rPr>
                      </w:pPr>
                    </w:p>
                  </w:txbxContent>
                </v:textbox>
              </v:shape>
            </w:pict>
          </mc:Fallback>
        </mc:AlternateContent>
      </w:r>
      <w:r w:rsidR="0046206B">
        <w:br w:type="page"/>
      </w:r>
      <w:r w:rsidR="009A02C4">
        <w:rPr>
          <w:noProof/>
          <w:szCs w:val="20"/>
          <w:lang w:bidi="he-IL"/>
        </w:rPr>
        <w:lastRenderedPageBreak/>
        <mc:AlternateContent>
          <mc:Choice Requires="wps">
            <w:drawing>
              <wp:anchor distT="0" distB="0" distL="114300" distR="114300" simplePos="0" relativeHeight="251682816" behindDoc="1" locked="0" layoutInCell="1" allowOverlap="1" wp14:anchorId="300316C0" wp14:editId="018C8970">
                <wp:simplePos x="0" y="0"/>
                <wp:positionH relativeFrom="column">
                  <wp:posOffset>-219075</wp:posOffset>
                </wp:positionH>
                <wp:positionV relativeFrom="paragraph">
                  <wp:posOffset>2038350</wp:posOffset>
                </wp:positionV>
                <wp:extent cx="2286000" cy="1685925"/>
                <wp:effectExtent l="38100" t="38100" r="38100" b="47625"/>
                <wp:wrapNone/>
                <wp:docPr id="2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685925"/>
                        </a:xfrm>
                        <a:prstGeom prst="rect">
                          <a:avLst/>
                        </a:prstGeom>
                        <a:solidFill>
                          <a:srgbClr val="969696"/>
                        </a:solidFill>
                        <a:ln w="76200">
                          <a:solidFill>
                            <a:srgbClr val="BBCC30"/>
                          </a:solidFill>
                          <a:miter lim="800000"/>
                          <a:headEnd/>
                          <a:tailEnd/>
                        </a:ln>
                      </wps:spPr>
                      <wps:txbx>
                        <w:txbxContent>
                          <w:p w:rsidR="009A02C4" w:rsidRPr="005D2B4E" w:rsidRDefault="009A02C4" w:rsidP="009A02C4">
                            <w:pPr>
                              <w:jc w:val="center"/>
                              <w:rPr>
                                <w:rFonts w:ascii="Helvetica" w:hAnsi="Helvetica"/>
                                <w:sz w:val="22"/>
                              </w:rPr>
                            </w:pPr>
                            <w:r>
                              <w:rPr>
                                <w:rFonts w:ascii="Helvetica" w:hAnsi="Helvetica"/>
                                <w:noProof/>
                                <w:sz w:val="22"/>
                                <w:lang w:bidi="he-IL"/>
                              </w:rPr>
                              <w:drawing>
                                <wp:inline distT="0" distB="0" distL="0" distR="0" wp14:anchorId="3879CEA3" wp14:editId="33F9236D">
                                  <wp:extent cx="2209800" cy="1650529"/>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 Power.g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09800" cy="1650529"/>
                                          </a:xfrm>
                                          <a:prstGeom prst="rect">
                                            <a:avLst/>
                                          </a:prstGeom>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7" type="#_x0000_t202" style="position:absolute;left:0;text-align:left;margin-left:-17.25pt;margin-top:160.5pt;width:180pt;height:132.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" fillcolor="#969696" strokecolor="#bbcc30" strokeweight="6pt">
                <v:textbox inset="0,0,0,0">
                  <w:txbxContent>
                    <w:p w:rsidR="009A02C4" w:rsidRPr="005D2B4E" w:rsidRDefault="009A02C4" w:rsidP="009A02C4">
                      <w:pPr>
                        <w:jc w:val="center"/>
                        <w:rPr>
                          <w:rFonts w:ascii="Helvetica" w:hAnsi="Helvetica"/>
                          <w:sz w:val="22"/>
                        </w:rPr>
                      </w:pPr>
                      <w:r>
                        <w:rPr>
                          <w:rFonts w:ascii="Helvetica" w:hAnsi="Helvetica"/>
                          <w:noProof/>
                          <w:sz w:val="22"/>
                          <w:lang w:bidi="he-IL"/>
                        </w:rPr>
                        <w:drawing>
                          <wp:inline distT="0" distB="0" distL="0" distR="0" wp14:anchorId="3879CEA3" wp14:editId="33F9236D">
                            <wp:extent cx="2209800" cy="1650529"/>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 Power.g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09800" cy="1650529"/>
                                    </a:xfrm>
                                    <a:prstGeom prst="rect">
                                      <a:avLst/>
                                    </a:prstGeom>
                                  </pic:spPr>
                                </pic:pic>
                              </a:graphicData>
                            </a:graphic>
                          </wp:inline>
                        </w:drawing>
                      </w:r>
                    </w:p>
                  </w:txbxContent>
                </v:textbox>
              </v:shape>
            </w:pict>
          </mc:Fallback>
        </mc:AlternateContent>
      </w:r>
      <w:r w:rsidR="009A02C4">
        <w:rPr>
          <w:noProof/>
          <w:szCs w:val="20"/>
          <w:lang w:bidi="he-IL"/>
        </w:rPr>
        <mc:AlternateContent>
          <mc:Choice Requires="wps">
            <w:drawing>
              <wp:anchor distT="0" distB="0" distL="114300" distR="114300" simplePos="0" relativeHeight="251680768" behindDoc="1" locked="0" layoutInCell="1" allowOverlap="1" wp14:anchorId="1FB2DB93" wp14:editId="2B9E5E43">
                <wp:simplePos x="0" y="0"/>
                <wp:positionH relativeFrom="column">
                  <wp:posOffset>2266950</wp:posOffset>
                </wp:positionH>
                <wp:positionV relativeFrom="paragraph">
                  <wp:posOffset>-219075</wp:posOffset>
                </wp:positionV>
                <wp:extent cx="3857625" cy="3067050"/>
                <wp:effectExtent l="38100" t="38100" r="47625" b="38100"/>
                <wp:wrapNone/>
                <wp:docPr id="2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3067050"/>
                        </a:xfrm>
                        <a:prstGeom prst="rect">
                          <a:avLst/>
                        </a:prstGeom>
                        <a:solidFill>
                          <a:srgbClr val="969696"/>
                        </a:solidFill>
                        <a:ln w="76200">
                          <a:solidFill>
                            <a:srgbClr val="BBCC30"/>
                          </a:solidFill>
                          <a:miter lim="800000"/>
                          <a:headEnd/>
                          <a:tailEnd/>
                        </a:ln>
                      </wps:spPr>
                      <wps:txbx>
                        <w:txbxContent>
                          <w:p w:rsidR="009A02C4" w:rsidRPr="005D2B4E" w:rsidRDefault="009A02C4" w:rsidP="009A02C4">
                            <w:pPr>
                              <w:jc w:val="center"/>
                              <w:rPr>
                                <w:rFonts w:ascii="Helvetica" w:hAnsi="Helvetica"/>
                                <w:sz w:val="22"/>
                              </w:rPr>
                            </w:pPr>
                            <w:r>
                              <w:rPr>
                                <w:rFonts w:ascii="Helvetica" w:hAnsi="Helvetica"/>
                                <w:noProof/>
                                <w:sz w:val="22"/>
                                <w:lang w:bidi="he-IL"/>
                              </w:rPr>
                              <w:drawing>
                                <wp:inline distT="0" distB="0" distL="0" distR="0" wp14:anchorId="68AD4327" wp14:editId="59F61465">
                                  <wp:extent cx="3977830" cy="2971094"/>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 Power.g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84357" cy="2975969"/>
                                          </a:xfrm>
                                          <a:prstGeom prst="rect">
                                            <a:avLst/>
                                          </a:prstGeom>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8" type="#_x0000_t202" style="position:absolute;left:0;text-align:left;margin-left:178.5pt;margin-top:-17.25pt;width:303.75pt;height:24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" fillcolor="#969696" strokecolor="#bbcc30" strokeweight="6pt">
                <v:textbox inset="0,0,0,0">
                  <w:txbxContent>
                    <w:p w:rsidR="009A02C4" w:rsidRPr="005D2B4E" w:rsidRDefault="009A02C4" w:rsidP="009A02C4">
                      <w:pPr>
                        <w:jc w:val="center"/>
                        <w:rPr>
                          <w:rFonts w:ascii="Helvetica" w:hAnsi="Helvetica"/>
                          <w:sz w:val="22"/>
                        </w:rPr>
                      </w:pPr>
                      <w:r>
                        <w:rPr>
                          <w:rFonts w:ascii="Helvetica" w:hAnsi="Helvetica"/>
                          <w:noProof/>
                          <w:sz w:val="22"/>
                          <w:lang w:bidi="he-IL"/>
                        </w:rPr>
                        <w:drawing>
                          <wp:inline distT="0" distB="0" distL="0" distR="0" wp14:anchorId="68AD4327" wp14:editId="59F61465">
                            <wp:extent cx="3977830" cy="2971094"/>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 Power.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84357" cy="2975969"/>
                                    </a:xfrm>
                                    <a:prstGeom prst="rect">
                                      <a:avLst/>
                                    </a:prstGeom>
                                  </pic:spPr>
                                </pic:pic>
                              </a:graphicData>
                            </a:graphic>
                          </wp:inline>
                        </w:drawing>
                      </w:r>
                    </w:p>
                  </w:txbxContent>
                </v:textbox>
              </v:shape>
            </w:pict>
          </mc:Fallback>
        </mc:AlternateContent>
      </w:r>
      <w:r w:rsidR="009A02C4">
        <w:rPr>
          <w:noProof/>
          <w:szCs w:val="20"/>
          <w:lang w:bidi="he-IL"/>
        </w:rPr>
        <mc:AlternateContent>
          <mc:Choice Requires="wps">
            <w:drawing>
              <wp:anchor distT="0" distB="0" distL="114300" distR="114300" simplePos="0" relativeHeight="251678720" behindDoc="1" locked="0" layoutInCell="1" allowOverlap="1" wp14:anchorId="7592EB3B" wp14:editId="20572DCC">
                <wp:simplePos x="0" y="0"/>
                <wp:positionH relativeFrom="column">
                  <wp:posOffset>-371476</wp:posOffset>
                </wp:positionH>
                <wp:positionV relativeFrom="paragraph">
                  <wp:posOffset>-447675</wp:posOffset>
                </wp:positionV>
                <wp:extent cx="3209925" cy="2181225"/>
                <wp:effectExtent l="38100" t="38100" r="47625" b="47625"/>
                <wp:wrapNone/>
                <wp:docPr id="2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2181225"/>
                        </a:xfrm>
                        <a:prstGeom prst="rect">
                          <a:avLst/>
                        </a:prstGeom>
                        <a:solidFill>
                          <a:srgbClr val="969696"/>
                        </a:solidFill>
                        <a:ln w="76200">
                          <a:solidFill>
                            <a:srgbClr val="BBCC30"/>
                          </a:solidFill>
                          <a:miter lim="800000"/>
                          <a:headEnd/>
                          <a:tailEnd/>
                        </a:ln>
                      </wps:spPr>
                      <wps:txbx>
                        <w:txbxContent>
                          <w:p w:rsidR="009A02C4" w:rsidRPr="005D2B4E" w:rsidRDefault="009A02C4" w:rsidP="009A02C4">
                            <w:pPr>
                              <w:jc w:val="center"/>
                              <w:rPr>
                                <w:rFonts w:ascii="Helvetica" w:hAnsi="Helvetica"/>
                                <w:sz w:val="22"/>
                              </w:rPr>
                            </w:pPr>
                            <w:r>
                              <w:rPr>
                                <w:rFonts w:ascii="Helvetica" w:hAnsi="Helvetica"/>
                                <w:noProof/>
                                <w:sz w:val="22"/>
                                <w:lang w:bidi="he-IL"/>
                              </w:rPr>
                              <w:drawing>
                                <wp:inline distT="0" distB="0" distL="0" distR="0" wp14:anchorId="48FA9776" wp14:editId="5091576B">
                                  <wp:extent cx="3095625" cy="2141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 Power.g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03175" cy="2146642"/>
                                          </a:xfrm>
                                          <a:prstGeom prst="rect">
                                            <a:avLst/>
                                          </a:prstGeom>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9" type="#_x0000_t202" style="position:absolute;left:0;text-align:left;margin-left:-29.25pt;margin-top:-35.25pt;width:252.75pt;height:171.7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" fillcolor="#969696" strokecolor="#bbcc30" strokeweight="6pt">
                <v:textbox inset="0,0,0,0">
                  <w:txbxContent>
                    <w:p w:rsidR="009A02C4" w:rsidRPr="005D2B4E" w:rsidRDefault="009A02C4" w:rsidP="009A02C4">
                      <w:pPr>
                        <w:jc w:val="center"/>
                        <w:rPr>
                          <w:rFonts w:ascii="Helvetica" w:hAnsi="Helvetica"/>
                          <w:sz w:val="22"/>
                        </w:rPr>
                      </w:pPr>
                      <w:r>
                        <w:rPr>
                          <w:rFonts w:ascii="Helvetica" w:hAnsi="Helvetica"/>
                          <w:noProof/>
                          <w:sz w:val="22"/>
                          <w:lang w:bidi="he-IL"/>
                        </w:rPr>
                        <w:drawing>
                          <wp:inline distT="0" distB="0" distL="0" distR="0" wp14:anchorId="48FA9776" wp14:editId="5091576B">
                            <wp:extent cx="3095625" cy="2141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 Power.g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03175" cy="2146642"/>
                                    </a:xfrm>
                                    <a:prstGeom prst="rect">
                                      <a:avLst/>
                                    </a:prstGeom>
                                  </pic:spPr>
                                </pic:pic>
                              </a:graphicData>
                            </a:graphic>
                          </wp:inline>
                        </w:drawing>
                      </w:r>
                    </w:p>
                  </w:txbxContent>
                </v:textbox>
              </v:shape>
            </w:pict>
          </mc:Fallback>
        </mc:AlternateContent>
      </w:r>
      <w:r>
        <w:rPr>
          <w:noProof/>
          <w:szCs w:val="20"/>
          <w:lang w:bidi="he-IL"/>
        </w:rPr>
        <mc:AlternateContent>
          <mc:Choice Requires="wps">
            <w:drawing>
              <wp:anchor distT="0" distB="0" distL="114300" distR="114300" simplePos="0" relativeHeight="251674624" behindDoc="0" locked="0" layoutInCell="1" allowOverlap="1" wp14:anchorId="4B84AC39" wp14:editId="3BCFDAA1">
                <wp:simplePos x="0" y="0"/>
                <wp:positionH relativeFrom="column">
                  <wp:posOffset>2908935</wp:posOffset>
                </wp:positionH>
                <wp:positionV relativeFrom="paragraph">
                  <wp:posOffset>7800340</wp:posOffset>
                </wp:positionV>
                <wp:extent cx="2743200" cy="800100"/>
                <wp:effectExtent l="3810" t="0" r="0" b="635"/>
                <wp:wrapNone/>
                <wp:docPr id="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80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6C85" w:rsidRPr="0071743B" w:rsidRDefault="00346C85" w:rsidP="00346C85">
                            <w:pPr>
                              <w:pStyle w:val="Byline"/>
                              <w:jc w:val="right"/>
                              <w:rPr>
                                <w:color w:val="939598"/>
                                <w:sz w:val="22"/>
                              </w:rPr>
                            </w:pPr>
                          </w:p>
                          <w:p w:rsidR="00346C85" w:rsidRPr="001C79D3" w:rsidRDefault="000F52E2" w:rsidP="00346C85">
                            <w:pPr>
                              <w:pStyle w:val="Logo"/>
                              <w:jc w:val="right"/>
                              <w:rPr>
                                <w:sz w:val="24"/>
                              </w:rPr>
                            </w:pPr>
                            <w:r>
                              <w:rPr>
                                <w:noProof/>
                                <w:sz w:val="24"/>
                                <w:lang w:bidi="he-IL"/>
                              </w:rPr>
                              <w:drawing>
                                <wp:inline distT="0" distB="0" distL="0" distR="0" wp14:anchorId="5E130BDE" wp14:editId="1BBB262F">
                                  <wp:extent cx="979805" cy="588010"/>
                                  <wp:effectExtent l="0" t="0" r="0" b="0"/>
                                  <wp:docPr id="136" name="Picture 13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79805" cy="588010"/>
                                          </a:xfrm>
                                          <a:prstGeom prst="rect">
                                            <a:avLst/>
                                          </a:prstGeom>
                                          <a:noFill/>
                                          <a:ln>
                                            <a:noFill/>
                                          </a:ln>
                                        </pic:spPr>
                                      </pic:pic>
                                    </a:graphicData>
                                  </a:graphic>
                                </wp:inline>
                              </w:drawing>
                            </w:r>
                          </w:p>
                          <w:p w:rsidR="00346C85" w:rsidRPr="004F11E8" w:rsidRDefault="00346C85" w:rsidP="00346C85">
                            <w:pPr>
                              <w:pStyle w:val="Byline"/>
                              <w:spacing w:line="240" w:lineRule="atLeast"/>
                              <w:ind w:right="-1520"/>
                              <w:rPr>
                                <w:sz w:val="36"/>
                              </w:rPr>
                            </w:pPr>
                          </w:p>
                          <w:p w:rsidR="00346C85" w:rsidRPr="005D2B4E" w:rsidRDefault="00346C85" w:rsidP="00346C85">
                            <w:pPr>
                              <w:jc w:val="center"/>
                              <w:rPr>
                                <w:color w:val="FF4F00"/>
                                <w:sz w:val="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 o:spid="_x0000_s1050" type="#_x0000_t202" style="position:absolute;left:0;text-align:left;margin-left:229.05pt;margin-top:614.2pt;width:3in;height: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" filled="f" stroked="f">
                <v:textbox inset="0,0,0,0">
                  <w:txbxContent>
                    <w:p w:rsidR="00346C85" w:rsidRPr="0071743B" w:rsidRDefault="00346C85" w:rsidP="00346C85">
                      <w:pPr>
                        <w:pStyle w:val="Byline"/>
                        <w:jc w:val="right"/>
                        <w:rPr>
                          <w:color w:val="939598"/>
                          <w:sz w:val="22"/>
                        </w:rPr>
                      </w:pPr>
                    </w:p>
                    <w:p w:rsidR="00346C85" w:rsidRPr="001C79D3" w:rsidRDefault="000F52E2" w:rsidP="00346C85">
                      <w:pPr>
                        <w:pStyle w:val="Logo"/>
                        <w:jc w:val="right"/>
                        <w:rPr>
                          <w:sz w:val="24"/>
                        </w:rPr>
                      </w:pPr>
                      <w:r>
                        <w:rPr>
                          <w:noProof/>
                          <w:sz w:val="24"/>
                          <w:lang w:bidi="he-IL"/>
                        </w:rPr>
                        <w:drawing>
                          <wp:inline distT="0" distB="0" distL="0" distR="0" wp14:anchorId="5E130BDE" wp14:editId="1BBB262F">
                            <wp:extent cx="979805" cy="588010"/>
                            <wp:effectExtent l="0" t="0" r="0" b="0"/>
                            <wp:docPr id="136" name="Picture 13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79805" cy="588010"/>
                                    </a:xfrm>
                                    <a:prstGeom prst="rect">
                                      <a:avLst/>
                                    </a:prstGeom>
                                    <a:noFill/>
                                    <a:ln>
                                      <a:noFill/>
                                    </a:ln>
                                  </pic:spPr>
                                </pic:pic>
                              </a:graphicData>
                            </a:graphic>
                          </wp:inline>
                        </w:drawing>
                      </w:r>
                    </w:p>
                    <w:p w:rsidR="00346C85" w:rsidRPr="004F11E8" w:rsidRDefault="00346C85" w:rsidP="00346C85">
                      <w:pPr>
                        <w:pStyle w:val="Byline"/>
                        <w:spacing w:line="240" w:lineRule="atLeast"/>
                        <w:ind w:right="-1520"/>
                        <w:rPr>
                          <w:sz w:val="36"/>
                        </w:rPr>
                      </w:pPr>
                    </w:p>
                    <w:p w:rsidR="00346C85" w:rsidRPr="005D2B4E" w:rsidRDefault="00346C85" w:rsidP="00346C85">
                      <w:pPr>
                        <w:jc w:val="center"/>
                        <w:rPr>
                          <w:color w:val="FF4F00"/>
                          <w:sz w:val="44"/>
                        </w:rPr>
                      </w:pPr>
                    </w:p>
                  </w:txbxContent>
                </v:textbox>
              </v:shape>
            </w:pict>
          </mc:Fallback>
        </mc:AlternateContent>
      </w:r>
      <w:r>
        <w:rPr>
          <w:noProof/>
          <w:szCs w:val="20"/>
          <w:lang w:bidi="he-IL"/>
        </w:rPr>
        <w:drawing>
          <wp:anchor distT="0" distB="0" distL="114300" distR="114300" simplePos="0" relativeHeight="251670528" behindDoc="1" locked="0" layoutInCell="1" allowOverlap="1" wp14:anchorId="4005248A" wp14:editId="2057A63D">
            <wp:simplePos x="0" y="0"/>
            <wp:positionH relativeFrom="column">
              <wp:posOffset>-1142365</wp:posOffset>
            </wp:positionH>
            <wp:positionV relativeFrom="paragraph">
              <wp:posOffset>-924560</wp:posOffset>
            </wp:positionV>
            <wp:extent cx="7772400" cy="10058400"/>
            <wp:effectExtent l="0" t="0" r="0" b="0"/>
            <wp:wrapNone/>
            <wp:docPr id="67" name="Picture 67" descr="Modern_RealEstate_Proposa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odern_RealEstate_Proposal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14:sizeRelH relativeFrom="page">
              <wp14:pctWidth>0</wp14:pctWidth>
            </wp14:sizeRelH>
            <wp14:sizeRelV relativeFrom="page">
              <wp14:pctHeight>0</wp14:pctHeight>
            </wp14:sizeRelV>
          </wp:anchor>
        </w:drawing>
      </w:r>
      <w:r>
        <w:rPr>
          <w:noProof/>
          <w:szCs w:val="20"/>
          <w:lang w:bidi="he-IL"/>
        </w:rPr>
        <mc:AlternateContent>
          <mc:Choice Requires="wps">
            <w:drawing>
              <wp:anchor distT="0" distB="0" distL="114300" distR="114300" simplePos="0" relativeHeight="251655168" behindDoc="0" locked="0" layoutInCell="1" allowOverlap="1">
                <wp:simplePos x="0" y="0"/>
                <wp:positionH relativeFrom="column">
                  <wp:posOffset>509270</wp:posOffset>
                </wp:positionH>
                <wp:positionV relativeFrom="paragraph">
                  <wp:posOffset>4460240</wp:posOffset>
                </wp:positionV>
                <wp:extent cx="5143500" cy="2169795"/>
                <wp:effectExtent l="4445" t="2540" r="0" b="0"/>
                <wp:wrapNone/>
                <wp:docPr id="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2169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206B" w:rsidRPr="0071743B" w:rsidRDefault="00346C85" w:rsidP="0046206B">
                            <w:pPr>
                              <w:pStyle w:val="CompanyName"/>
                            </w:pPr>
                            <w:r>
                              <w:t>PV Cooler</w:t>
                            </w:r>
                          </w:p>
                          <w:p w:rsidR="0046206B" w:rsidRPr="0071743B" w:rsidRDefault="00C060A6" w:rsidP="0071743B">
                            <w:pPr>
                              <w:pStyle w:val="YourName"/>
                            </w:pPr>
                            <w:proofErr w:type="spellStart"/>
                            <w:r>
                              <w:t>Gadi</w:t>
                            </w:r>
                            <w:proofErr w:type="spellEnd"/>
                            <w:r>
                              <w:t xml:space="preserve"> </w:t>
                            </w:r>
                            <w:proofErr w:type="spellStart"/>
                            <w:r>
                              <w:t>Zadikoff</w:t>
                            </w:r>
                            <w:proofErr w:type="spellEnd"/>
                          </w:p>
                          <w:p w:rsidR="0046206B" w:rsidRPr="0071743B" w:rsidRDefault="00C060A6" w:rsidP="001C79D3">
                            <w:pPr>
                              <w:pStyle w:val="YourTitle"/>
                            </w:pPr>
                            <w:r>
                              <w:t>Founder</w:t>
                            </w:r>
                          </w:p>
                          <w:p w:rsidR="0046206B" w:rsidRPr="0071743B" w:rsidRDefault="0046206B" w:rsidP="0046206B">
                            <w:pPr>
                              <w:pStyle w:val="Address"/>
                            </w:pPr>
                          </w:p>
                          <w:p w:rsidR="0046206B" w:rsidRPr="0071743B" w:rsidRDefault="00C060A6" w:rsidP="0046206B">
                            <w:pPr>
                              <w:pStyle w:val="Address"/>
                            </w:pPr>
                            <w:proofErr w:type="spellStart"/>
                            <w:r>
                              <w:t>Kibutz</w:t>
                            </w:r>
                            <w:proofErr w:type="spellEnd"/>
                            <w:r>
                              <w:t xml:space="preserve"> </w:t>
                            </w:r>
                            <w:proofErr w:type="spellStart"/>
                            <w:r>
                              <w:t>Megido</w:t>
                            </w:r>
                            <w:proofErr w:type="spellEnd"/>
                          </w:p>
                          <w:p w:rsidR="0046206B" w:rsidRPr="0071743B" w:rsidRDefault="00C060A6" w:rsidP="0046206B">
                            <w:pPr>
                              <w:pStyle w:val="Address"/>
                            </w:pPr>
                            <w:proofErr w:type="spellStart"/>
                            <w:r>
                              <w:t>Megido</w:t>
                            </w:r>
                            <w:proofErr w:type="spellEnd"/>
                            <w:r>
                              <w:t xml:space="preserve"> 19230</w:t>
                            </w:r>
                          </w:p>
                          <w:p w:rsidR="0046206B" w:rsidRPr="0071743B" w:rsidRDefault="0046206B" w:rsidP="00C060A6">
                            <w:pPr>
                              <w:pStyle w:val="Address"/>
                            </w:pPr>
                            <w:r w:rsidRPr="0071743B">
                              <w:t>www.</w:t>
                            </w:r>
                            <w:r w:rsidR="00C060A6">
                              <w:t>PVCooler</w:t>
                            </w:r>
                            <w:r w:rsidRPr="0071743B">
                              <w:t>.com</w:t>
                            </w:r>
                          </w:p>
                          <w:p w:rsidR="0046206B" w:rsidRPr="0071743B" w:rsidRDefault="0046206B" w:rsidP="0046206B">
                            <w:pPr>
                              <w:pStyle w:val="Address"/>
                              <w:jc w:val="left"/>
                            </w:pPr>
                          </w:p>
                          <w:p w:rsidR="0046206B" w:rsidRPr="0071743B" w:rsidRDefault="0046206B" w:rsidP="00C060A6">
                            <w:pPr>
                              <w:pStyle w:val="Address"/>
                            </w:pPr>
                            <w:r w:rsidRPr="0071743B">
                              <w:t>E:</w:t>
                            </w:r>
                            <w:r w:rsidR="00C060A6">
                              <w:t>gadi</w:t>
                            </w:r>
                            <w:r w:rsidRPr="001C79D3">
                              <w:t>l@</w:t>
                            </w:r>
                            <w:r w:rsidR="00C060A6">
                              <w:t>pvcooler</w:t>
                            </w:r>
                            <w:r w:rsidRPr="001C79D3">
                              <w:t>.com</w:t>
                            </w:r>
                          </w:p>
                          <w:p w:rsidR="0046206B" w:rsidRPr="0071743B" w:rsidRDefault="0046206B" w:rsidP="00C060A6">
                            <w:pPr>
                              <w:pStyle w:val="Address"/>
                            </w:pPr>
                            <w:r w:rsidRPr="0071743B">
                              <w:t xml:space="preserve">P: </w:t>
                            </w:r>
                            <w:r w:rsidR="00C060A6">
                              <w:t>+972-54-6464036</w:t>
                            </w:r>
                          </w:p>
                          <w:p w:rsidR="0046206B" w:rsidRPr="0071743B" w:rsidRDefault="0046206B" w:rsidP="00C060A6">
                            <w:pPr>
                              <w:pStyle w:val="Address"/>
                            </w:pPr>
                            <w:r w:rsidRPr="0071743B">
                              <w:t xml:space="preserve">F: </w:t>
                            </w:r>
                            <w:r w:rsidR="00C060A6">
                              <w:t>+972-77-7870948</w:t>
                            </w:r>
                          </w:p>
                          <w:p w:rsidR="0046206B" w:rsidRPr="0071743B" w:rsidRDefault="0046206B" w:rsidP="0046206B">
                            <w:pPr>
                              <w:pStyle w:val="Address"/>
                            </w:pPr>
                          </w:p>
                          <w:p w:rsidR="0046206B" w:rsidRPr="0071743B" w:rsidRDefault="0046206B" w:rsidP="0046206B">
                            <w:pPr>
                              <w:pStyle w:val="Byline"/>
                              <w:rPr>
                                <w:color w:val="FFFFFF"/>
                                <w:sz w:val="28"/>
                              </w:rPr>
                            </w:pPr>
                          </w:p>
                          <w:p w:rsidR="0046206B" w:rsidRPr="004F11E8" w:rsidRDefault="0046206B" w:rsidP="0046206B">
                            <w:pPr>
                              <w:pStyle w:val="Byline"/>
                              <w:rPr>
                                <w:sz w:val="36"/>
                              </w:rPr>
                            </w:pPr>
                          </w:p>
                          <w:p w:rsidR="0046206B" w:rsidRPr="005D2B4E" w:rsidRDefault="0046206B" w:rsidP="0046206B">
                            <w:pPr>
                              <w:jc w:val="center"/>
                              <w:rPr>
                                <w:color w:val="FF4F00"/>
                                <w:sz w:val="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51" type="#_x0000_t202" style="position:absolute;left:0;text-align:left;margin-left:40.1pt;margin-top:351.2pt;width:405pt;height:170.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" filled="f" stroked="f">
                <v:textbox inset="0,0,0,0">
                  <w:txbxContent>
                    <w:p w:rsidR="0046206B" w:rsidRPr="0071743B" w:rsidRDefault="00346C85" w:rsidP="0046206B">
                      <w:pPr>
                        <w:pStyle w:val="CompanyName"/>
                      </w:pPr>
                      <w:r>
                        <w:t>PV Cooler</w:t>
                      </w:r>
                    </w:p>
                    <w:p w:rsidR="0046206B" w:rsidRPr="0071743B" w:rsidRDefault="00C060A6" w:rsidP="0071743B">
                      <w:pPr>
                        <w:pStyle w:val="YourName"/>
                      </w:pPr>
                      <w:proofErr w:type="spellStart"/>
                      <w:r>
                        <w:t>Gadi</w:t>
                      </w:r>
                      <w:proofErr w:type="spellEnd"/>
                      <w:r>
                        <w:t xml:space="preserve"> </w:t>
                      </w:r>
                      <w:proofErr w:type="spellStart"/>
                      <w:r>
                        <w:t>Zadikoff</w:t>
                      </w:r>
                      <w:proofErr w:type="spellEnd"/>
                    </w:p>
                    <w:p w:rsidR="0046206B" w:rsidRPr="0071743B" w:rsidRDefault="00C060A6" w:rsidP="001C79D3">
                      <w:pPr>
                        <w:pStyle w:val="YourTitle"/>
                      </w:pPr>
                      <w:r>
                        <w:t>Founder</w:t>
                      </w:r>
                    </w:p>
                    <w:p w:rsidR="0046206B" w:rsidRPr="0071743B" w:rsidRDefault="0046206B" w:rsidP="0046206B">
                      <w:pPr>
                        <w:pStyle w:val="Address"/>
                      </w:pPr>
                    </w:p>
                    <w:p w:rsidR="0046206B" w:rsidRPr="0071743B" w:rsidRDefault="00C060A6" w:rsidP="0046206B">
                      <w:pPr>
                        <w:pStyle w:val="Address"/>
                      </w:pPr>
                      <w:proofErr w:type="spellStart"/>
                      <w:r>
                        <w:t>Kibutz</w:t>
                      </w:r>
                      <w:proofErr w:type="spellEnd"/>
                      <w:r>
                        <w:t xml:space="preserve"> </w:t>
                      </w:r>
                      <w:proofErr w:type="spellStart"/>
                      <w:r>
                        <w:t>Megido</w:t>
                      </w:r>
                      <w:proofErr w:type="spellEnd"/>
                    </w:p>
                    <w:p w:rsidR="0046206B" w:rsidRPr="0071743B" w:rsidRDefault="00C060A6" w:rsidP="0046206B">
                      <w:pPr>
                        <w:pStyle w:val="Address"/>
                      </w:pPr>
                      <w:proofErr w:type="spellStart"/>
                      <w:r>
                        <w:t>Megido</w:t>
                      </w:r>
                      <w:proofErr w:type="spellEnd"/>
                      <w:r>
                        <w:t xml:space="preserve"> 19230</w:t>
                      </w:r>
                    </w:p>
                    <w:p w:rsidR="0046206B" w:rsidRPr="0071743B" w:rsidRDefault="0046206B" w:rsidP="00C060A6">
                      <w:pPr>
                        <w:pStyle w:val="Address"/>
                      </w:pPr>
                      <w:r w:rsidRPr="0071743B">
                        <w:t>www.</w:t>
                      </w:r>
                      <w:r w:rsidR="00C060A6">
                        <w:t>PVCooler</w:t>
                      </w:r>
                      <w:r w:rsidRPr="0071743B">
                        <w:t>.com</w:t>
                      </w:r>
                    </w:p>
                    <w:p w:rsidR="0046206B" w:rsidRPr="0071743B" w:rsidRDefault="0046206B" w:rsidP="0046206B">
                      <w:pPr>
                        <w:pStyle w:val="Address"/>
                        <w:jc w:val="left"/>
                      </w:pPr>
                    </w:p>
                    <w:p w:rsidR="0046206B" w:rsidRPr="0071743B" w:rsidRDefault="0046206B" w:rsidP="00C060A6">
                      <w:pPr>
                        <w:pStyle w:val="Address"/>
                      </w:pPr>
                      <w:r w:rsidRPr="0071743B">
                        <w:t>E:</w:t>
                      </w:r>
                      <w:r w:rsidR="00C060A6">
                        <w:t>gadi</w:t>
                      </w:r>
                      <w:r w:rsidRPr="001C79D3">
                        <w:t>l@</w:t>
                      </w:r>
                      <w:r w:rsidR="00C060A6">
                        <w:t>pvcooler</w:t>
                      </w:r>
                      <w:r w:rsidRPr="001C79D3">
                        <w:t>.com</w:t>
                      </w:r>
                    </w:p>
                    <w:p w:rsidR="0046206B" w:rsidRPr="0071743B" w:rsidRDefault="0046206B" w:rsidP="00C060A6">
                      <w:pPr>
                        <w:pStyle w:val="Address"/>
                      </w:pPr>
                      <w:r w:rsidRPr="0071743B">
                        <w:t xml:space="preserve">P: </w:t>
                      </w:r>
                      <w:r w:rsidR="00C060A6">
                        <w:t>+972-54-6464036</w:t>
                      </w:r>
                    </w:p>
                    <w:p w:rsidR="0046206B" w:rsidRPr="0071743B" w:rsidRDefault="0046206B" w:rsidP="00C060A6">
                      <w:pPr>
                        <w:pStyle w:val="Address"/>
                      </w:pPr>
                      <w:r w:rsidRPr="0071743B">
                        <w:t xml:space="preserve">F: </w:t>
                      </w:r>
                      <w:r w:rsidR="00C060A6">
                        <w:t>+972-77-7870948</w:t>
                      </w:r>
                    </w:p>
                    <w:p w:rsidR="0046206B" w:rsidRPr="0071743B" w:rsidRDefault="0046206B" w:rsidP="0046206B">
                      <w:pPr>
                        <w:pStyle w:val="Address"/>
                      </w:pPr>
                    </w:p>
                    <w:p w:rsidR="0046206B" w:rsidRPr="0071743B" w:rsidRDefault="0046206B" w:rsidP="0046206B">
                      <w:pPr>
                        <w:pStyle w:val="Byline"/>
                        <w:rPr>
                          <w:color w:val="FFFFFF"/>
                          <w:sz w:val="28"/>
                        </w:rPr>
                      </w:pPr>
                    </w:p>
                    <w:p w:rsidR="0046206B" w:rsidRPr="004F11E8" w:rsidRDefault="0046206B" w:rsidP="0046206B">
                      <w:pPr>
                        <w:pStyle w:val="Byline"/>
                        <w:rPr>
                          <w:sz w:val="36"/>
                        </w:rPr>
                      </w:pPr>
                    </w:p>
                    <w:p w:rsidR="0046206B" w:rsidRPr="005D2B4E" w:rsidRDefault="0046206B" w:rsidP="0046206B">
                      <w:pPr>
                        <w:jc w:val="center"/>
                        <w:rPr>
                          <w:color w:val="FF4F00"/>
                          <w:sz w:val="44"/>
                        </w:rPr>
                      </w:pPr>
                    </w:p>
                  </w:txbxContent>
                </v:textbox>
              </v:shape>
            </w:pict>
          </mc:Fallback>
        </mc:AlternateContent>
      </w:r>
    </w:p>
    <w:sectPr w:rsidR="0046206B" w:rsidSect="0046206B">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Times">
    <w:panose1 w:val="02020603050405020304"/>
    <w:charset w:val="00"/>
    <w:family w:val="roman"/>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6DE8"/>
    <w:rsid w:val="0007017A"/>
    <w:rsid w:val="000F52E2"/>
    <w:rsid w:val="00182129"/>
    <w:rsid w:val="00310BEF"/>
    <w:rsid w:val="00346C85"/>
    <w:rsid w:val="003477D0"/>
    <w:rsid w:val="003B071B"/>
    <w:rsid w:val="003C5AAC"/>
    <w:rsid w:val="00432713"/>
    <w:rsid w:val="0046206B"/>
    <w:rsid w:val="00463856"/>
    <w:rsid w:val="004A182C"/>
    <w:rsid w:val="006727C0"/>
    <w:rsid w:val="00701D3A"/>
    <w:rsid w:val="00722B2B"/>
    <w:rsid w:val="007D3CA3"/>
    <w:rsid w:val="007E3C6F"/>
    <w:rsid w:val="009368E1"/>
    <w:rsid w:val="009830AB"/>
    <w:rsid w:val="009A02C4"/>
    <w:rsid w:val="00BD661A"/>
    <w:rsid w:val="00C060A6"/>
    <w:rsid w:val="00C807BE"/>
    <w:rsid w:val="00D15A93"/>
    <w:rsid w:val="00D64D55"/>
    <w:rsid w:val="00D931FD"/>
    <w:rsid w:val="00DB326E"/>
    <w:rsid w:val="00DD01B9"/>
    <w:rsid w:val="00DF6DE8"/>
    <w:rsid w:val="00EA7B32"/>
    <w:rsid w:val="00EE6FA0"/>
    <w:rsid w:val="00F3309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02C4"/>
    <w:rPr>
      <w:sz w:val="24"/>
      <w:szCs w:val="24"/>
      <w:lang w:bidi="ar-SA"/>
    </w:rPr>
  </w:style>
  <w:style w:type="paragraph" w:styleId="Heading3">
    <w:name w:val="heading 3"/>
    <w:basedOn w:val="Normal"/>
    <w:next w:val="Normal"/>
    <w:qFormat/>
    <w:rsid w:val="00C8273A"/>
    <w:pPr>
      <w:keepNext/>
      <w:ind w:left="-540" w:right="-570"/>
      <w:jc w:val="center"/>
      <w:outlineLvl w:val="2"/>
    </w:pPr>
    <w:rPr>
      <w:rFonts w:ascii="Times" w:eastAsia="Times" w:hAnsi="Times"/>
      <w:color w:val="411D0E"/>
      <w:sz w:val="3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text">
    <w:name w:val="Paragraph text"/>
    <w:basedOn w:val="Normal"/>
    <w:rsid w:val="00A24EFE"/>
    <w:pPr>
      <w:spacing w:line="300" w:lineRule="atLeast"/>
      <w:jc w:val="both"/>
    </w:pPr>
    <w:rPr>
      <w:rFonts w:ascii="Helvetica" w:hAnsi="Helvetica"/>
      <w:color w:val="231F20"/>
      <w:sz w:val="20"/>
    </w:rPr>
  </w:style>
  <w:style w:type="paragraph" w:customStyle="1" w:styleId="Address">
    <w:name w:val="Address"/>
    <w:basedOn w:val="ProposalTitle"/>
    <w:rsid w:val="001C79D3"/>
    <w:pPr>
      <w:spacing w:after="0" w:line="200" w:lineRule="atLeast"/>
      <w:jc w:val="right"/>
    </w:pPr>
    <w:rPr>
      <w:caps w:val="0"/>
      <w:color w:val="FFFFFF"/>
      <w:sz w:val="16"/>
    </w:rPr>
  </w:style>
  <w:style w:type="paragraph" w:customStyle="1" w:styleId="PhotoBox">
    <w:name w:val="Photo Box"/>
    <w:basedOn w:val="Normal"/>
    <w:rsid w:val="0046206B"/>
    <w:pPr>
      <w:spacing w:line="300" w:lineRule="atLeast"/>
      <w:jc w:val="center"/>
    </w:pPr>
    <w:rPr>
      <w:rFonts w:ascii="Arial" w:hAnsi="Arial"/>
      <w:color w:val="000000"/>
      <w:sz w:val="22"/>
    </w:rPr>
  </w:style>
  <w:style w:type="paragraph" w:customStyle="1" w:styleId="Subhead">
    <w:name w:val="Subhead"/>
    <w:basedOn w:val="Normal"/>
    <w:rsid w:val="0046206B"/>
    <w:pPr>
      <w:spacing w:after="120" w:line="300" w:lineRule="atLeast"/>
    </w:pPr>
    <w:rPr>
      <w:rFonts w:ascii="Arial" w:hAnsi="Arial"/>
      <w:b/>
      <w:color w:val="FFFFFF"/>
      <w:sz w:val="30"/>
    </w:rPr>
  </w:style>
  <w:style w:type="paragraph" w:customStyle="1" w:styleId="ProposalTitle">
    <w:name w:val="Proposal Title"/>
    <w:basedOn w:val="Subhead"/>
    <w:rsid w:val="0046206B"/>
    <w:rPr>
      <w:caps/>
      <w:color w:val="939598"/>
      <w:sz w:val="40"/>
    </w:rPr>
  </w:style>
  <w:style w:type="paragraph" w:customStyle="1" w:styleId="CompanyName">
    <w:name w:val="Company Name"/>
    <w:basedOn w:val="ProposalTitle"/>
    <w:rsid w:val="001C79D3"/>
    <w:pPr>
      <w:spacing w:after="360" w:line="200" w:lineRule="atLeast"/>
      <w:jc w:val="right"/>
    </w:pPr>
    <w:rPr>
      <w:caps w:val="0"/>
      <w:color w:val="FFFFFF"/>
    </w:rPr>
  </w:style>
  <w:style w:type="paragraph" w:customStyle="1" w:styleId="YourName">
    <w:name w:val="Your Name"/>
    <w:basedOn w:val="ProposalTitle"/>
    <w:rsid w:val="001C79D3"/>
    <w:pPr>
      <w:spacing w:after="0" w:line="200" w:lineRule="atLeast"/>
      <w:jc w:val="right"/>
    </w:pPr>
    <w:rPr>
      <w:caps w:val="0"/>
      <w:color w:val="BBCC30"/>
      <w:sz w:val="20"/>
    </w:rPr>
  </w:style>
  <w:style w:type="paragraph" w:customStyle="1" w:styleId="Headline2">
    <w:name w:val="Headline2"/>
    <w:basedOn w:val="HEADLINE"/>
    <w:rsid w:val="0071743B"/>
    <w:pPr>
      <w:spacing w:after="240"/>
      <w:jc w:val="left"/>
    </w:pPr>
    <w:rPr>
      <w:color w:val="FFFFFF"/>
      <w:sz w:val="36"/>
    </w:rPr>
  </w:style>
  <w:style w:type="paragraph" w:customStyle="1" w:styleId="Addressee">
    <w:name w:val="Addressee"/>
    <w:basedOn w:val="ProposalTitle"/>
    <w:rsid w:val="0071743B"/>
    <w:pPr>
      <w:spacing w:after="0" w:line="200" w:lineRule="atLeast"/>
      <w:jc w:val="right"/>
    </w:pPr>
    <w:rPr>
      <w:color w:val="BBCC30"/>
      <w:sz w:val="20"/>
    </w:rPr>
  </w:style>
  <w:style w:type="paragraph" w:customStyle="1" w:styleId="Subhead2">
    <w:name w:val="Subhead 2"/>
    <w:basedOn w:val="Subhead"/>
    <w:rsid w:val="0046206B"/>
    <w:rPr>
      <w:color w:val="939598"/>
    </w:rPr>
  </w:style>
  <w:style w:type="paragraph" w:customStyle="1" w:styleId="YourTitle">
    <w:name w:val="Your Title"/>
    <w:basedOn w:val="Address"/>
    <w:rsid w:val="001C79D3"/>
    <w:rPr>
      <w:sz w:val="20"/>
    </w:rPr>
  </w:style>
  <w:style w:type="paragraph" w:customStyle="1" w:styleId="Logo">
    <w:name w:val="Logo"/>
    <w:basedOn w:val="Byline"/>
    <w:rsid w:val="001C79D3"/>
    <w:pPr>
      <w:spacing w:line="240" w:lineRule="atLeast"/>
      <w:jc w:val="center"/>
    </w:pPr>
    <w:rPr>
      <w:color w:val="939598"/>
      <w:sz w:val="22"/>
    </w:rPr>
  </w:style>
  <w:style w:type="paragraph" w:customStyle="1" w:styleId="HEADLINE">
    <w:name w:val="HEADLINE"/>
    <w:basedOn w:val="Normal"/>
    <w:rsid w:val="0046206B"/>
    <w:pPr>
      <w:spacing w:after="120"/>
      <w:jc w:val="center"/>
    </w:pPr>
    <w:rPr>
      <w:rFonts w:ascii="Arial" w:hAnsi="Arial"/>
      <w:b/>
      <w:color w:val="BBCC30"/>
    </w:rPr>
  </w:style>
  <w:style w:type="character" w:styleId="Hyperlink">
    <w:name w:val="Hyperlink"/>
    <w:rsid w:val="001C79D3"/>
    <w:rPr>
      <w:color w:val="0000FF"/>
      <w:u w:val="single"/>
    </w:rPr>
  </w:style>
  <w:style w:type="paragraph" w:customStyle="1" w:styleId="BodyCopy">
    <w:name w:val="Body_Copy"/>
    <w:basedOn w:val="Normal"/>
    <w:rsid w:val="0046206B"/>
    <w:pPr>
      <w:widowControl w:val="0"/>
      <w:autoSpaceDE w:val="0"/>
      <w:autoSpaceDN w:val="0"/>
      <w:adjustRightInd w:val="0"/>
      <w:spacing w:line="240" w:lineRule="atLeast"/>
      <w:textAlignment w:val="center"/>
    </w:pPr>
    <w:rPr>
      <w:rFonts w:ascii="Arial" w:hAnsi="Arial"/>
      <w:color w:val="939598"/>
      <w:sz w:val="20"/>
      <w:szCs w:val="16"/>
    </w:rPr>
  </w:style>
  <w:style w:type="paragraph" w:customStyle="1" w:styleId="Byline">
    <w:name w:val="Byline"/>
    <w:basedOn w:val="Normal"/>
    <w:rsid w:val="0046206B"/>
    <w:pPr>
      <w:spacing w:line="180" w:lineRule="atLeast"/>
    </w:pPr>
    <w:rPr>
      <w:rFonts w:ascii="Arial" w:hAnsi="Arial"/>
      <w:b/>
      <w:color w:val="808080"/>
      <w:sz w:val="20"/>
    </w:rPr>
  </w:style>
  <w:style w:type="paragraph" w:customStyle="1" w:styleId="ClientLine">
    <w:name w:val="Client Line"/>
    <w:basedOn w:val="Byline"/>
    <w:rsid w:val="0046206B"/>
    <w:rPr>
      <w:b w:val="0"/>
      <w:color w:val="939598"/>
      <w:sz w:val="30"/>
    </w:rPr>
  </w:style>
  <w:style w:type="character" w:styleId="FollowedHyperlink">
    <w:name w:val="FollowedHyperlink"/>
    <w:rsid w:val="001C79D3"/>
    <w:rPr>
      <w:color w:val="800080"/>
      <w:u w:val="single"/>
    </w:rPr>
  </w:style>
  <w:style w:type="paragraph" w:styleId="BalloonText">
    <w:name w:val="Balloon Text"/>
    <w:basedOn w:val="Normal"/>
    <w:link w:val="BalloonTextChar"/>
    <w:uiPriority w:val="99"/>
    <w:semiHidden/>
    <w:unhideWhenUsed/>
    <w:rsid w:val="000F52E2"/>
    <w:rPr>
      <w:rFonts w:ascii="Tahoma" w:hAnsi="Tahoma" w:cs="Tahoma"/>
      <w:sz w:val="16"/>
      <w:szCs w:val="16"/>
    </w:rPr>
  </w:style>
  <w:style w:type="character" w:customStyle="1" w:styleId="BalloonTextChar">
    <w:name w:val="Balloon Text Char"/>
    <w:basedOn w:val="DefaultParagraphFont"/>
    <w:link w:val="BalloonText"/>
    <w:uiPriority w:val="99"/>
    <w:semiHidden/>
    <w:rsid w:val="000F52E2"/>
    <w:rPr>
      <w:rFonts w:ascii="Tahoma" w:hAnsi="Tahoma" w:cs="Tahoma"/>
      <w:sz w:val="16"/>
      <w:szCs w:val="16"/>
      <w:lang w:bidi="ar-SA"/>
    </w:rPr>
  </w:style>
  <w:style w:type="table" w:styleId="TableGrid">
    <w:name w:val="Table Grid"/>
    <w:basedOn w:val="TableNormal"/>
    <w:uiPriority w:val="59"/>
    <w:rsid w:val="006727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02C4"/>
    <w:rPr>
      <w:sz w:val="24"/>
      <w:szCs w:val="24"/>
      <w:lang w:bidi="ar-SA"/>
    </w:rPr>
  </w:style>
  <w:style w:type="paragraph" w:styleId="Heading3">
    <w:name w:val="heading 3"/>
    <w:basedOn w:val="Normal"/>
    <w:next w:val="Normal"/>
    <w:qFormat/>
    <w:rsid w:val="00C8273A"/>
    <w:pPr>
      <w:keepNext/>
      <w:ind w:left="-540" w:right="-570"/>
      <w:jc w:val="center"/>
      <w:outlineLvl w:val="2"/>
    </w:pPr>
    <w:rPr>
      <w:rFonts w:ascii="Times" w:eastAsia="Times" w:hAnsi="Times"/>
      <w:color w:val="411D0E"/>
      <w:sz w:val="3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text">
    <w:name w:val="Paragraph text"/>
    <w:basedOn w:val="Normal"/>
    <w:rsid w:val="00A24EFE"/>
    <w:pPr>
      <w:spacing w:line="300" w:lineRule="atLeast"/>
      <w:jc w:val="both"/>
    </w:pPr>
    <w:rPr>
      <w:rFonts w:ascii="Helvetica" w:hAnsi="Helvetica"/>
      <w:color w:val="231F20"/>
      <w:sz w:val="20"/>
    </w:rPr>
  </w:style>
  <w:style w:type="paragraph" w:customStyle="1" w:styleId="Address">
    <w:name w:val="Address"/>
    <w:basedOn w:val="ProposalTitle"/>
    <w:rsid w:val="001C79D3"/>
    <w:pPr>
      <w:spacing w:after="0" w:line="200" w:lineRule="atLeast"/>
      <w:jc w:val="right"/>
    </w:pPr>
    <w:rPr>
      <w:caps w:val="0"/>
      <w:color w:val="FFFFFF"/>
      <w:sz w:val="16"/>
    </w:rPr>
  </w:style>
  <w:style w:type="paragraph" w:customStyle="1" w:styleId="PhotoBox">
    <w:name w:val="Photo Box"/>
    <w:basedOn w:val="Normal"/>
    <w:rsid w:val="0046206B"/>
    <w:pPr>
      <w:spacing w:line="300" w:lineRule="atLeast"/>
      <w:jc w:val="center"/>
    </w:pPr>
    <w:rPr>
      <w:rFonts w:ascii="Arial" w:hAnsi="Arial"/>
      <w:color w:val="000000"/>
      <w:sz w:val="22"/>
    </w:rPr>
  </w:style>
  <w:style w:type="paragraph" w:customStyle="1" w:styleId="Subhead">
    <w:name w:val="Subhead"/>
    <w:basedOn w:val="Normal"/>
    <w:rsid w:val="0046206B"/>
    <w:pPr>
      <w:spacing w:after="120" w:line="300" w:lineRule="atLeast"/>
    </w:pPr>
    <w:rPr>
      <w:rFonts w:ascii="Arial" w:hAnsi="Arial"/>
      <w:b/>
      <w:color w:val="FFFFFF"/>
      <w:sz w:val="30"/>
    </w:rPr>
  </w:style>
  <w:style w:type="paragraph" w:customStyle="1" w:styleId="ProposalTitle">
    <w:name w:val="Proposal Title"/>
    <w:basedOn w:val="Subhead"/>
    <w:rsid w:val="0046206B"/>
    <w:rPr>
      <w:caps/>
      <w:color w:val="939598"/>
      <w:sz w:val="40"/>
    </w:rPr>
  </w:style>
  <w:style w:type="paragraph" w:customStyle="1" w:styleId="CompanyName">
    <w:name w:val="Company Name"/>
    <w:basedOn w:val="ProposalTitle"/>
    <w:rsid w:val="001C79D3"/>
    <w:pPr>
      <w:spacing w:after="360" w:line="200" w:lineRule="atLeast"/>
      <w:jc w:val="right"/>
    </w:pPr>
    <w:rPr>
      <w:caps w:val="0"/>
      <w:color w:val="FFFFFF"/>
    </w:rPr>
  </w:style>
  <w:style w:type="paragraph" w:customStyle="1" w:styleId="YourName">
    <w:name w:val="Your Name"/>
    <w:basedOn w:val="ProposalTitle"/>
    <w:rsid w:val="001C79D3"/>
    <w:pPr>
      <w:spacing w:after="0" w:line="200" w:lineRule="atLeast"/>
      <w:jc w:val="right"/>
    </w:pPr>
    <w:rPr>
      <w:caps w:val="0"/>
      <w:color w:val="BBCC30"/>
      <w:sz w:val="20"/>
    </w:rPr>
  </w:style>
  <w:style w:type="paragraph" w:customStyle="1" w:styleId="Headline2">
    <w:name w:val="Headline2"/>
    <w:basedOn w:val="HEADLINE"/>
    <w:rsid w:val="0071743B"/>
    <w:pPr>
      <w:spacing w:after="240"/>
      <w:jc w:val="left"/>
    </w:pPr>
    <w:rPr>
      <w:color w:val="FFFFFF"/>
      <w:sz w:val="36"/>
    </w:rPr>
  </w:style>
  <w:style w:type="paragraph" w:customStyle="1" w:styleId="Addressee">
    <w:name w:val="Addressee"/>
    <w:basedOn w:val="ProposalTitle"/>
    <w:rsid w:val="0071743B"/>
    <w:pPr>
      <w:spacing w:after="0" w:line="200" w:lineRule="atLeast"/>
      <w:jc w:val="right"/>
    </w:pPr>
    <w:rPr>
      <w:color w:val="BBCC30"/>
      <w:sz w:val="20"/>
    </w:rPr>
  </w:style>
  <w:style w:type="paragraph" w:customStyle="1" w:styleId="Subhead2">
    <w:name w:val="Subhead 2"/>
    <w:basedOn w:val="Subhead"/>
    <w:rsid w:val="0046206B"/>
    <w:rPr>
      <w:color w:val="939598"/>
    </w:rPr>
  </w:style>
  <w:style w:type="paragraph" w:customStyle="1" w:styleId="YourTitle">
    <w:name w:val="Your Title"/>
    <w:basedOn w:val="Address"/>
    <w:rsid w:val="001C79D3"/>
    <w:rPr>
      <w:sz w:val="20"/>
    </w:rPr>
  </w:style>
  <w:style w:type="paragraph" w:customStyle="1" w:styleId="Logo">
    <w:name w:val="Logo"/>
    <w:basedOn w:val="Byline"/>
    <w:rsid w:val="001C79D3"/>
    <w:pPr>
      <w:spacing w:line="240" w:lineRule="atLeast"/>
      <w:jc w:val="center"/>
    </w:pPr>
    <w:rPr>
      <w:color w:val="939598"/>
      <w:sz w:val="22"/>
    </w:rPr>
  </w:style>
  <w:style w:type="paragraph" w:customStyle="1" w:styleId="HEADLINE">
    <w:name w:val="HEADLINE"/>
    <w:basedOn w:val="Normal"/>
    <w:rsid w:val="0046206B"/>
    <w:pPr>
      <w:spacing w:after="120"/>
      <w:jc w:val="center"/>
    </w:pPr>
    <w:rPr>
      <w:rFonts w:ascii="Arial" w:hAnsi="Arial"/>
      <w:b/>
      <w:color w:val="BBCC30"/>
    </w:rPr>
  </w:style>
  <w:style w:type="character" w:styleId="Hyperlink">
    <w:name w:val="Hyperlink"/>
    <w:rsid w:val="001C79D3"/>
    <w:rPr>
      <w:color w:val="0000FF"/>
      <w:u w:val="single"/>
    </w:rPr>
  </w:style>
  <w:style w:type="paragraph" w:customStyle="1" w:styleId="BodyCopy">
    <w:name w:val="Body_Copy"/>
    <w:basedOn w:val="Normal"/>
    <w:rsid w:val="0046206B"/>
    <w:pPr>
      <w:widowControl w:val="0"/>
      <w:autoSpaceDE w:val="0"/>
      <w:autoSpaceDN w:val="0"/>
      <w:adjustRightInd w:val="0"/>
      <w:spacing w:line="240" w:lineRule="atLeast"/>
      <w:textAlignment w:val="center"/>
    </w:pPr>
    <w:rPr>
      <w:rFonts w:ascii="Arial" w:hAnsi="Arial"/>
      <w:color w:val="939598"/>
      <w:sz w:val="20"/>
      <w:szCs w:val="16"/>
    </w:rPr>
  </w:style>
  <w:style w:type="paragraph" w:customStyle="1" w:styleId="Byline">
    <w:name w:val="Byline"/>
    <w:basedOn w:val="Normal"/>
    <w:rsid w:val="0046206B"/>
    <w:pPr>
      <w:spacing w:line="180" w:lineRule="atLeast"/>
    </w:pPr>
    <w:rPr>
      <w:rFonts w:ascii="Arial" w:hAnsi="Arial"/>
      <w:b/>
      <w:color w:val="808080"/>
      <w:sz w:val="20"/>
    </w:rPr>
  </w:style>
  <w:style w:type="paragraph" w:customStyle="1" w:styleId="ClientLine">
    <w:name w:val="Client Line"/>
    <w:basedOn w:val="Byline"/>
    <w:rsid w:val="0046206B"/>
    <w:rPr>
      <w:b w:val="0"/>
      <w:color w:val="939598"/>
      <w:sz w:val="30"/>
    </w:rPr>
  </w:style>
  <w:style w:type="character" w:styleId="FollowedHyperlink">
    <w:name w:val="FollowedHyperlink"/>
    <w:rsid w:val="001C79D3"/>
    <w:rPr>
      <w:color w:val="800080"/>
      <w:u w:val="single"/>
    </w:rPr>
  </w:style>
  <w:style w:type="paragraph" w:styleId="BalloonText">
    <w:name w:val="Balloon Text"/>
    <w:basedOn w:val="Normal"/>
    <w:link w:val="BalloonTextChar"/>
    <w:uiPriority w:val="99"/>
    <w:semiHidden/>
    <w:unhideWhenUsed/>
    <w:rsid w:val="000F52E2"/>
    <w:rPr>
      <w:rFonts w:ascii="Tahoma" w:hAnsi="Tahoma" w:cs="Tahoma"/>
      <w:sz w:val="16"/>
      <w:szCs w:val="16"/>
    </w:rPr>
  </w:style>
  <w:style w:type="character" w:customStyle="1" w:styleId="BalloonTextChar">
    <w:name w:val="Balloon Text Char"/>
    <w:basedOn w:val="DefaultParagraphFont"/>
    <w:link w:val="BalloonText"/>
    <w:uiPriority w:val="99"/>
    <w:semiHidden/>
    <w:rsid w:val="000F52E2"/>
    <w:rPr>
      <w:rFonts w:ascii="Tahoma" w:hAnsi="Tahoma" w:cs="Tahoma"/>
      <w:sz w:val="16"/>
      <w:szCs w:val="16"/>
      <w:lang w:bidi="ar-SA"/>
    </w:rPr>
  </w:style>
  <w:style w:type="table" w:styleId="TableGrid">
    <w:name w:val="Table Grid"/>
    <w:basedOn w:val="TableNormal"/>
    <w:uiPriority w:val="59"/>
    <w:rsid w:val="006727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3337770">
      <w:bodyDiv w:val="1"/>
      <w:marLeft w:val="0"/>
      <w:marRight w:val="0"/>
      <w:marTop w:val="0"/>
      <w:marBottom w:val="0"/>
      <w:divBdr>
        <w:top w:val="none" w:sz="0" w:space="0" w:color="auto"/>
        <w:left w:val="none" w:sz="0" w:space="0" w:color="auto"/>
        <w:bottom w:val="none" w:sz="0" w:space="0" w:color="auto"/>
        <w:right w:val="none" w:sz="0" w:space="0" w:color="auto"/>
      </w:divBdr>
    </w:div>
    <w:div w:id="1307590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60.jpg"/><Relationship Id="rId18" Type="http://schemas.openxmlformats.org/officeDocument/2006/relationships/image" Target="media/image90.jpeg"/><Relationship Id="rId3" Type="http://schemas.openxmlformats.org/officeDocument/2006/relationships/settings" Target="settings.xml"/><Relationship Id="rId21" Type="http://schemas.openxmlformats.org/officeDocument/2006/relationships/image" Target="media/image11.jpeg"/><Relationship Id="rId7" Type="http://schemas.openxmlformats.org/officeDocument/2006/relationships/image" Target="media/image20.jpeg"/><Relationship Id="rId12" Type="http://schemas.openxmlformats.org/officeDocument/2006/relationships/image" Target="media/image6.jpg"/><Relationship Id="rId17" Type="http://schemas.openxmlformats.org/officeDocument/2006/relationships/image" Target="media/image9.jpeg"/><Relationship Id="rId2" Type="http://schemas.microsoft.com/office/2007/relationships/stylesWithEffects" Target="stylesWithEffects.xml"/><Relationship Id="rId16" Type="http://schemas.openxmlformats.org/officeDocument/2006/relationships/image" Target="media/image80.jpeg"/><Relationship Id="rId20" Type="http://schemas.openxmlformats.org/officeDocument/2006/relationships/image" Target="media/image100.jpeg"/><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50.gif"/><Relationship Id="rId5" Type="http://schemas.openxmlformats.org/officeDocument/2006/relationships/image" Target="media/image1.jpeg"/><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5.gif"/><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7.jpe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di%20Zadikoff\AppData\Roaming\Microsoft\Templates\HP_ModernElegance_proposal_TP1037945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HP_ModernElegance_proposal_TP10379451.dot</Template>
  <TotalTime>147</TotalTime>
  <Pages>5</Pages>
  <Words>5</Words>
  <Characters>32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Gadi Zadikoff</dc:creator>
  <cp:lastModifiedBy>Gadi Zadikoff</cp:lastModifiedBy>
  <cp:revision>21</cp:revision>
  <cp:lastPrinted>2013-09-15T11:43:00Z</cp:lastPrinted>
  <dcterms:created xsi:type="dcterms:W3CDTF">2013-09-11T12:19:00Z</dcterms:created>
  <dcterms:modified xsi:type="dcterms:W3CDTF">2013-09-15T11:43:00Z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TC103794519990</vt:lpwstr>
  </property>
</Properties>
</file>